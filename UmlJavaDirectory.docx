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B63A" w14:textId="44A1C025" w:rsidR="00C6554A" w:rsidRPr="008B5277" w:rsidRDefault="009B4A76" w:rsidP="00C6554A">
      <w:pPr>
        <w:pStyle w:val="Photo"/>
      </w:pPr>
      <w:r w:rsidRPr="009B4A76">
        <w:rPr>
          <w:noProof/>
          <w:lang w:bidi="fr-FR"/>
        </w:rPr>
        <w:drawing>
          <wp:inline distT="0" distB="0" distL="0" distR="0" wp14:anchorId="557BF36F" wp14:editId="421C8273">
            <wp:extent cx="5302152" cy="4229100"/>
            <wp:effectExtent l="0" t="0" r="0" b="0"/>
            <wp:docPr id="7279150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15046" name=""/>
                    <pic:cNvPicPr/>
                  </pic:nvPicPr>
                  <pic:blipFill>
                    <a:blip r:embed="rId11"/>
                    <a:stretch>
                      <a:fillRect/>
                    </a:stretch>
                  </pic:blipFill>
                  <pic:spPr>
                    <a:xfrm>
                      <a:off x="0" y="0"/>
                      <a:ext cx="5316207" cy="4240311"/>
                    </a:xfrm>
                    <a:prstGeom prst="rect">
                      <a:avLst/>
                    </a:prstGeom>
                  </pic:spPr>
                </pic:pic>
              </a:graphicData>
            </a:graphic>
          </wp:inline>
        </w:drawing>
      </w:r>
    </w:p>
    <w:p w14:paraId="3523DCB0" w14:textId="572DD5E9" w:rsidR="00C6554A" w:rsidRDefault="005A2096" w:rsidP="00C6554A">
      <w:pPr>
        <w:pStyle w:val="Titre"/>
      </w:pPr>
      <w:r>
        <w:t>Javadirectory</w:t>
      </w:r>
    </w:p>
    <w:p w14:paraId="3BD60B1A" w14:textId="1C744E8C" w:rsidR="00C6554A" w:rsidRPr="009B4A76" w:rsidRDefault="009B4A76" w:rsidP="00C6554A">
      <w:pPr>
        <w:pStyle w:val="Sous-titre"/>
        <w:rPr>
          <w:sz w:val="28"/>
        </w:rPr>
      </w:pPr>
      <w:r>
        <w:t>S</w:t>
      </w:r>
      <w:r w:rsidRPr="009B4A76">
        <w:rPr>
          <w:caps w:val="0"/>
          <w:sz w:val="28"/>
        </w:rPr>
        <w:t>ynchronise</w:t>
      </w:r>
      <w:r w:rsidR="00A1664B">
        <w:rPr>
          <w:caps w:val="0"/>
          <w:sz w:val="28"/>
        </w:rPr>
        <w:t>u</w:t>
      </w:r>
      <w:r w:rsidRPr="009B4A76">
        <w:rPr>
          <w:caps w:val="0"/>
          <w:sz w:val="28"/>
        </w:rPr>
        <w:t>r de dossiers</w:t>
      </w:r>
      <w:r w:rsidR="00FA10CE">
        <w:rPr>
          <w:caps w:val="0"/>
          <w:sz w:val="28"/>
        </w:rPr>
        <w:t xml:space="preserve"> local et en réseaux local</w:t>
      </w:r>
      <w:r w:rsidR="00F91146">
        <w:rPr>
          <w:caps w:val="0"/>
          <w:sz w:val="28"/>
        </w:rPr>
        <w:t xml:space="preserve">. </w:t>
      </w:r>
    </w:p>
    <w:p w14:paraId="1D74C302" w14:textId="07C5EEE7" w:rsidR="00C6554A" w:rsidRDefault="00C6554A" w:rsidP="00C6554A">
      <w:pPr>
        <w:pStyle w:val="Coordonnes"/>
      </w:pPr>
      <w:r>
        <w:rPr>
          <w:lang w:bidi="fr-FR"/>
        </w:rPr>
        <w:t xml:space="preserve">  </w:t>
      </w:r>
      <w:r>
        <w:rPr>
          <w:lang w:bidi="fr-FR"/>
        </w:rPr>
        <w:br w:type="page"/>
      </w:r>
    </w:p>
    <w:p w14:paraId="2F8A8ADC" w14:textId="4B4ABD90" w:rsidR="0062604A" w:rsidRDefault="00987A30" w:rsidP="00987A30">
      <w:pPr>
        <w:pStyle w:val="Titre"/>
        <w:jc w:val="left"/>
      </w:pPr>
      <w:r>
        <w:lastRenderedPageBreak/>
        <w:t xml:space="preserve">Sommaire </w:t>
      </w:r>
    </w:p>
    <w:p w14:paraId="2AA551E0" w14:textId="146DEB27" w:rsidR="00B84F65" w:rsidRDefault="00B84F65" w:rsidP="00386AA2">
      <w:pPr>
        <w:pStyle w:val="Titre1"/>
      </w:pPr>
      <w:r>
        <w:t>Introduction</w:t>
      </w:r>
      <w:r w:rsidR="003E7834">
        <w:t>……………………………</w:t>
      </w:r>
      <w:r>
        <w:t>…………………………………… n</w:t>
      </w:r>
    </w:p>
    <w:p w14:paraId="4C27B7C1" w14:textId="1F25793B" w:rsidR="00386AA2" w:rsidRPr="00386AA2" w:rsidRDefault="000F62C7" w:rsidP="00386AA2">
      <w:pPr>
        <w:pStyle w:val="Titre1"/>
      </w:pPr>
      <w:r>
        <w:t>Fonctionnement</w:t>
      </w:r>
      <w:r w:rsidR="00B00D40">
        <w:t>…………………..</w:t>
      </w:r>
      <w:r w:rsidR="00987A30">
        <w:t xml:space="preserve"> </w:t>
      </w:r>
      <w:r w:rsidR="00231CD0">
        <w:t>…………………………………… n</w:t>
      </w:r>
    </w:p>
    <w:p w14:paraId="074D00B3" w14:textId="48ABCC07" w:rsidR="00386AA2" w:rsidRDefault="00EF4454" w:rsidP="00231CD0">
      <w:pPr>
        <w:pStyle w:val="Titre1"/>
      </w:pPr>
      <w:r>
        <w:t>Organisation</w:t>
      </w:r>
      <w:r w:rsidR="00B757D8">
        <w:t xml:space="preserve"> </w:t>
      </w:r>
      <w:r w:rsidR="00FD460C">
        <w:t>……………</w:t>
      </w:r>
      <w:r w:rsidR="00386AA2">
        <w:t>……………………………………………</w:t>
      </w:r>
      <w:r w:rsidR="00B1564E">
        <w:t>…</w:t>
      </w:r>
      <w:r w:rsidR="00386AA2">
        <w:t>… n</w:t>
      </w:r>
    </w:p>
    <w:p w14:paraId="53A76826" w14:textId="6B870854" w:rsidR="00231CD0" w:rsidRPr="00231CD0" w:rsidRDefault="00042AF9" w:rsidP="00231CD0">
      <w:pPr>
        <w:pStyle w:val="Titre1"/>
      </w:pPr>
      <w:r>
        <w:t>Fonctionnement temporel</w:t>
      </w:r>
      <w:r w:rsidR="00231CD0">
        <w:t xml:space="preserve"> ……………………………………</w:t>
      </w:r>
      <w:r w:rsidR="00386AA2">
        <w:t>………</w:t>
      </w:r>
      <w:r w:rsidR="00231CD0">
        <w:t>..</w:t>
      </w:r>
      <w:r w:rsidR="00386AA2">
        <w:t xml:space="preserve"> </w:t>
      </w:r>
      <w:r w:rsidR="00231CD0">
        <w:t xml:space="preserve">n </w:t>
      </w:r>
    </w:p>
    <w:p w14:paraId="5B2F0DF0" w14:textId="393C6613" w:rsidR="00231CD0" w:rsidRDefault="00FF381E" w:rsidP="00987A30">
      <w:pPr>
        <w:pStyle w:val="Titre1"/>
      </w:pPr>
      <w:r>
        <w:t>Etats de fonctionnement</w:t>
      </w:r>
      <w:r w:rsidR="00613266">
        <w:t xml:space="preserve"> </w:t>
      </w:r>
      <w:r w:rsidR="00231CD0">
        <w:t>…………………………………………………. </w:t>
      </w:r>
      <w:r w:rsidR="00386AA2">
        <w:t>n</w:t>
      </w:r>
    </w:p>
    <w:p w14:paraId="72F81FF8" w14:textId="42785CCD" w:rsidR="00987A30" w:rsidRPr="00987A30" w:rsidRDefault="00ED3A02" w:rsidP="00DC1B6B">
      <w:pPr>
        <w:pStyle w:val="Titre1"/>
      </w:pPr>
      <w:r>
        <w:t>Classes et</w:t>
      </w:r>
      <w:r w:rsidR="00987A30">
        <w:t xml:space="preserve"> restriction </w:t>
      </w:r>
      <w:r w:rsidR="00BE6818">
        <w:t>………………………………………………</w:t>
      </w:r>
      <w:r w:rsidR="00231CD0">
        <w:t>……….</w:t>
      </w:r>
      <w:r w:rsidR="00386AA2">
        <w:t xml:space="preserve">  </w:t>
      </w:r>
      <w:r w:rsidR="00231CD0">
        <w:t>n</w:t>
      </w:r>
    </w:p>
    <w:p w14:paraId="310695EB" w14:textId="71D1AC41" w:rsidR="00987A30" w:rsidRDefault="0016431C" w:rsidP="00987A30">
      <w:pPr>
        <w:pStyle w:val="Titre1"/>
      </w:pPr>
      <w:r>
        <w:t>Fonctionnement local</w:t>
      </w:r>
      <w:r w:rsidR="00987A30">
        <w:t xml:space="preserve"> </w:t>
      </w:r>
      <w:r w:rsidR="00231CD0">
        <w:t>………………</w:t>
      </w:r>
      <w:r w:rsidR="00B1564E">
        <w:t>………………..</w:t>
      </w:r>
      <w:r w:rsidR="00231CD0">
        <w:t>…n</w:t>
      </w:r>
    </w:p>
    <w:p w14:paraId="06B9933C" w14:textId="417A5BF5" w:rsidR="00231CD0" w:rsidRPr="00231CD0" w:rsidRDefault="007328F9" w:rsidP="00231CD0">
      <w:pPr>
        <w:pStyle w:val="Titre1"/>
      </w:pPr>
      <w:r>
        <w:t xml:space="preserve">Fonctionnement </w:t>
      </w:r>
      <w:r w:rsidR="00BD68C6">
        <w:t>réseaux</w:t>
      </w:r>
      <w:r w:rsidR="00231CD0">
        <w:t xml:space="preserve"> ……………………………………….</w:t>
      </w:r>
      <w:r w:rsidR="00386AA2">
        <w:t xml:space="preserve">  </w:t>
      </w:r>
      <w:r w:rsidR="00231CD0">
        <w:t>n</w:t>
      </w:r>
    </w:p>
    <w:p w14:paraId="480484E2" w14:textId="72FBADF2" w:rsidR="00987A30" w:rsidRDefault="00DF055D" w:rsidP="00987A30">
      <w:pPr>
        <w:pStyle w:val="Titre1"/>
      </w:pPr>
      <w:r>
        <w:t>Compte rendue d</w:t>
      </w:r>
      <w:r w:rsidR="00987A30">
        <w:t>ifficul</w:t>
      </w:r>
      <w:r w:rsidR="00231CD0">
        <w:t>tés rencontrées ……………………………….</w:t>
      </w:r>
      <w:r w:rsidR="00386AA2">
        <w:t xml:space="preserve"> </w:t>
      </w:r>
      <w:r w:rsidR="00231CD0">
        <w:t>n</w:t>
      </w:r>
    </w:p>
    <w:p w14:paraId="18704E4A" w14:textId="7A917757" w:rsidR="00231CD0" w:rsidRDefault="00231CD0" w:rsidP="00231CD0">
      <w:pPr>
        <w:pStyle w:val="Titre1"/>
      </w:pPr>
      <w:r>
        <w:t>Notes à propos du manuel d’utilisation ……………………….</w:t>
      </w:r>
      <w:r w:rsidR="00386AA2">
        <w:t xml:space="preserve"> </w:t>
      </w:r>
      <w:r>
        <w:t>n</w:t>
      </w:r>
    </w:p>
    <w:p w14:paraId="2624A410" w14:textId="399C4136" w:rsidR="00231CD0" w:rsidRPr="00231CD0" w:rsidRDefault="00231CD0" w:rsidP="00231CD0">
      <w:pPr>
        <w:pStyle w:val="Titre1"/>
      </w:pPr>
      <w:r>
        <w:t>Conclusion ……………………………………………………………………</w:t>
      </w:r>
      <w:r w:rsidR="00386AA2">
        <w:t xml:space="preserve"> </w:t>
      </w:r>
      <w:r>
        <w:t>n</w:t>
      </w:r>
    </w:p>
    <w:p w14:paraId="686874C0" w14:textId="3A7E9127" w:rsidR="00231CD0" w:rsidRDefault="00231CD0" w:rsidP="00231CD0">
      <w:pPr>
        <w:pStyle w:val="Titre1"/>
      </w:pPr>
      <w:r>
        <w:t>Annexe et bibliographie ……………………………………………….</w:t>
      </w:r>
      <w:r w:rsidR="00386AA2">
        <w:t xml:space="preserve"> </w:t>
      </w:r>
      <w:r>
        <w:t>n</w:t>
      </w:r>
    </w:p>
    <w:p w14:paraId="2E1AFF05" w14:textId="77777777" w:rsidR="00231CD0" w:rsidRDefault="00231CD0" w:rsidP="00231CD0"/>
    <w:p w14:paraId="56FF822B" w14:textId="77777777" w:rsidR="00231CD0" w:rsidRDefault="00231CD0" w:rsidP="00231CD0"/>
    <w:p w14:paraId="3D445844" w14:textId="77777777" w:rsidR="00231CD0" w:rsidRDefault="00231CD0" w:rsidP="00231CD0"/>
    <w:p w14:paraId="132ABC5D" w14:textId="77777777" w:rsidR="00231CD0" w:rsidRDefault="00231CD0" w:rsidP="00231CD0"/>
    <w:p w14:paraId="47A5AB1D" w14:textId="77777777" w:rsidR="00231CD0" w:rsidRDefault="00231CD0" w:rsidP="00231CD0"/>
    <w:p w14:paraId="25716685" w14:textId="77777777" w:rsidR="00231CD0" w:rsidRDefault="00231CD0" w:rsidP="00231CD0"/>
    <w:p w14:paraId="09594CDB" w14:textId="77777777" w:rsidR="00231CD0" w:rsidRDefault="00231CD0" w:rsidP="00231CD0"/>
    <w:p w14:paraId="37206A54" w14:textId="77777777" w:rsidR="00231CD0" w:rsidRDefault="00231CD0" w:rsidP="00231CD0"/>
    <w:p w14:paraId="0329A737" w14:textId="77777777" w:rsidR="00231CD0" w:rsidRDefault="00231CD0" w:rsidP="00231CD0"/>
    <w:p w14:paraId="6045DFC8" w14:textId="77777777" w:rsidR="00231CD0" w:rsidRDefault="00231CD0" w:rsidP="00231CD0"/>
    <w:p w14:paraId="674A01E7" w14:textId="77777777" w:rsidR="00231CD0" w:rsidRDefault="00231CD0" w:rsidP="00231CD0"/>
    <w:p w14:paraId="0617380B" w14:textId="77777777" w:rsidR="00231CD0" w:rsidRDefault="00231CD0" w:rsidP="00231CD0"/>
    <w:p w14:paraId="45467ED1" w14:textId="77777777" w:rsidR="00231CD0" w:rsidRDefault="00231CD0" w:rsidP="00231CD0"/>
    <w:p w14:paraId="7CBF9DCC" w14:textId="77777777" w:rsidR="00231CD0" w:rsidRDefault="00231CD0" w:rsidP="00231CD0"/>
    <w:p w14:paraId="765009AA" w14:textId="77777777" w:rsidR="001362F2" w:rsidRDefault="001362F2" w:rsidP="001362F2">
      <w:pPr>
        <w:pStyle w:val="Titre1"/>
      </w:pPr>
      <w:r>
        <w:lastRenderedPageBreak/>
        <w:t xml:space="preserve">Introduction </w:t>
      </w:r>
    </w:p>
    <w:p w14:paraId="778FA362" w14:textId="77777777" w:rsidR="001362F2" w:rsidRDefault="001362F2" w:rsidP="001362F2">
      <w:r>
        <w:t>Cahier des charges :</w:t>
      </w:r>
    </w:p>
    <w:p w14:paraId="5C7BE4B4" w14:textId="77777777" w:rsidR="001362F2" w:rsidRDefault="001362F2" w:rsidP="001362F2">
      <w:r>
        <w:t>Développé un outil permettant de synchroniser le contenue de deux dossiers distincts, c’est-à-dire ;</w:t>
      </w:r>
    </w:p>
    <w:p w14:paraId="1801C235" w14:textId="77777777" w:rsidR="001362F2" w:rsidRDefault="001362F2" w:rsidP="001362F2">
      <w:r>
        <w:t>Soient D et D’  deux dossiers d’un système de fichier, si une modification est faite dans le dossiers D celle-ci est répété dans le dossier D’, de même si une modification est faite dans le dossier D’ celle-ci est répéter dans le dossiers D. Une modification se caractérise par la création, la suppression ou la modification d’un fichier ou d’un dossier.</w:t>
      </w:r>
    </w:p>
    <w:p w14:paraId="1684258D" w14:textId="77777777" w:rsidR="001362F2" w:rsidRDefault="001362F2" w:rsidP="001362F2">
      <w:r>
        <w:t>De plus, la modification doit se déclencher automatiquement sans que l’utilisateur de l’outil n’ait à le faire, pour faciliter le développement elle doit dans un premier temps se déclencher si une modification est réaliser dans D ou D’ puis dans un second temps automatiquement.</w:t>
      </w:r>
    </w:p>
    <w:p w14:paraId="66A151D6" w14:textId="77777777" w:rsidR="001362F2" w:rsidRDefault="001362F2" w:rsidP="001362F2">
      <w:r>
        <w:t>En plus de ces spécification, l’outils devra aussi pouvoir synchroniser deux dossiers originaires de deux machines différentes, et les interactions avec l’outils devront pouvoir se réaliser grâce à un interface graphique utilisateur.</w:t>
      </w:r>
    </w:p>
    <w:p w14:paraId="55CD60BF" w14:textId="77777777" w:rsidR="001362F2" w:rsidRPr="00514122" w:rsidRDefault="001362F2" w:rsidP="001362F2">
      <w:pPr>
        <w:pStyle w:val="Listepuces"/>
        <w:numPr>
          <w:ilvl w:val="0"/>
          <w:numId w:val="0"/>
        </w:numPr>
      </w:pPr>
      <w:r>
        <w:t xml:space="preserve">N.B. : L’outil doit être utilisable et robuste et devra comporter un manuel d’utilisation et intégré une fonctionnalité additionnelle non détaillé ci-dessus. </w:t>
      </w:r>
    </w:p>
    <w:p w14:paraId="43056FB4" w14:textId="77777777" w:rsidR="001362F2" w:rsidRDefault="001362F2" w:rsidP="001362F2">
      <w:pPr>
        <w:pStyle w:val="Titre2"/>
        <w:rPr>
          <w:caps w:val="0"/>
          <w:sz w:val="32"/>
          <w:szCs w:val="28"/>
        </w:rPr>
      </w:pPr>
      <w:r w:rsidRPr="0062604A">
        <w:rPr>
          <w:sz w:val="32"/>
          <w:szCs w:val="28"/>
        </w:rPr>
        <w:t>I</w:t>
      </w:r>
      <w:r w:rsidRPr="0062604A">
        <w:rPr>
          <w:caps w:val="0"/>
          <w:sz w:val="32"/>
          <w:szCs w:val="28"/>
        </w:rPr>
        <w:t>nterprétation.</w:t>
      </w:r>
    </w:p>
    <w:p w14:paraId="429B30F2" w14:textId="77777777" w:rsidR="001362F2" w:rsidRDefault="001362F2" w:rsidP="001362F2">
      <w:r>
        <w:t>Après avoir étudiée le cahier des charges nous nous sommes mis d’accord pour développer une structure de données qui réalisera, pour résumer de façon grossière, les opérations suivantes :</w:t>
      </w:r>
    </w:p>
    <w:p w14:paraId="56B1849C" w14:textId="77777777" w:rsidR="001362F2" w:rsidRDefault="001362F2" w:rsidP="001362F2">
      <w:r>
        <w:t xml:space="preserve">Soient deux dossiers D et D’ d’un même système de fichiers. L’outil que nous allons développer identifiera l’un des dossiers comme étant le dossier source et l’autre comme étant le dossier cible (choix fait par l’utilisateur), puis synchronisera le dossiers cible sur le dossier source des synchronisations qui suivront le dossier identifié comme source sera le plus récent et de facto la cible sera le moins récent. Pour ce faire l’outils devra analyser le contenue de la source et de la cible puis ajouter dans la cible les dossiers étant dans la source mais dans celle-ci, supprimer ceux étant dans celle-ci mais pas dans la source et mettre à jours les dossiers qu’elle partage avec la cible mais adoptant les modifications de la source. </w:t>
      </w:r>
    </w:p>
    <w:p w14:paraId="7339468F" w14:textId="77777777" w:rsidR="001362F2" w:rsidRDefault="001362F2" w:rsidP="001362F2">
      <w:r>
        <w:t xml:space="preserve">Pour conclure, on a décidé de se donner une comme restriction que la synchronisation devra se faire seulement dans un sens : d’un dossier source vers un dossier cible. Ce qui n’a une importance que lors de la première synchronisation car lors des réitérations le dossier le moins récent est identifiée comme cible et le plus récent comme source. </w:t>
      </w:r>
    </w:p>
    <w:p w14:paraId="7754DFBF" w14:textId="77777777" w:rsidR="001362F2" w:rsidRDefault="001362F2" w:rsidP="001362F2">
      <w:r>
        <w:t>Néanmoins pour la synchronisation réseaux ne se fait malheureusement que dans un sens car nous n’avons pas pu saisir tous les aspects de la programmation réseaux.</w:t>
      </w:r>
    </w:p>
    <w:p w14:paraId="6747C37E" w14:textId="77777777" w:rsidR="000F62C7" w:rsidRDefault="000F62C7" w:rsidP="00A06DC4">
      <w:pPr>
        <w:pStyle w:val="Titre"/>
        <w:jc w:val="left"/>
        <w:rPr>
          <w:sz w:val="56"/>
          <w:szCs w:val="20"/>
        </w:rPr>
      </w:pPr>
    </w:p>
    <w:p w14:paraId="3FE0E77A" w14:textId="77777777" w:rsidR="000F62C7" w:rsidRDefault="000F62C7" w:rsidP="00A06DC4">
      <w:pPr>
        <w:pStyle w:val="Titre"/>
        <w:jc w:val="left"/>
        <w:rPr>
          <w:sz w:val="56"/>
          <w:szCs w:val="20"/>
        </w:rPr>
      </w:pPr>
    </w:p>
    <w:p w14:paraId="1386DAC9" w14:textId="5DFAA3E9" w:rsidR="00231CD0" w:rsidRPr="00A06DC4" w:rsidRDefault="00B00D40" w:rsidP="00A06DC4">
      <w:pPr>
        <w:pStyle w:val="Titre"/>
        <w:jc w:val="left"/>
        <w:rPr>
          <w:sz w:val="56"/>
          <w:szCs w:val="20"/>
        </w:rPr>
      </w:pPr>
      <w:r>
        <w:rPr>
          <w:sz w:val="56"/>
          <w:szCs w:val="20"/>
        </w:rPr>
        <w:lastRenderedPageBreak/>
        <w:t>Fonctionnement</w:t>
      </w:r>
    </w:p>
    <w:p w14:paraId="626707C2" w14:textId="77777777" w:rsidR="00231CD0" w:rsidRDefault="00231CD0" w:rsidP="00231CD0">
      <w:pPr>
        <w:pStyle w:val="Titre"/>
      </w:pPr>
    </w:p>
    <w:p w14:paraId="3E8DAE8C" w14:textId="652A53D4" w:rsidR="00231CD0" w:rsidRDefault="00EA0BEB" w:rsidP="00231CD0">
      <w:pPr>
        <w:pStyle w:val="Titre"/>
      </w:pPr>
      <w:r w:rsidRPr="00EA0BEB">
        <w:rPr>
          <w:noProof/>
        </w:rPr>
        <w:drawing>
          <wp:inline distT="0" distB="0" distL="0" distR="0" wp14:anchorId="35804407" wp14:editId="1366ADE8">
            <wp:extent cx="5274310" cy="3883660"/>
            <wp:effectExtent l="0" t="0" r="2540" b="2540"/>
            <wp:docPr id="1858241634"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41634" name="Image 1" descr="Une image contenant diagramme&#10;&#10;Description générée automatiquement"/>
                    <pic:cNvPicPr/>
                  </pic:nvPicPr>
                  <pic:blipFill>
                    <a:blip r:embed="rId12"/>
                    <a:stretch>
                      <a:fillRect/>
                    </a:stretch>
                  </pic:blipFill>
                  <pic:spPr>
                    <a:xfrm>
                      <a:off x="0" y="0"/>
                      <a:ext cx="5274310" cy="3883660"/>
                    </a:xfrm>
                    <a:prstGeom prst="rect">
                      <a:avLst/>
                    </a:prstGeom>
                  </pic:spPr>
                </pic:pic>
              </a:graphicData>
            </a:graphic>
          </wp:inline>
        </w:drawing>
      </w:r>
    </w:p>
    <w:p w14:paraId="02E29A9F" w14:textId="666F6D1D" w:rsidR="00231CD0" w:rsidRDefault="00395857" w:rsidP="00395857">
      <w:r>
        <w:t xml:space="preserve">Figure 1 : Diagramme des cas d’utilisations </w:t>
      </w:r>
      <w:r w:rsidR="003C0A40">
        <w:t xml:space="preserve">// à </w:t>
      </w:r>
      <w:r w:rsidR="00475FB9">
        <w:t>compléter</w:t>
      </w:r>
      <w:r w:rsidR="003C0A40">
        <w:t xml:space="preserve"> </w:t>
      </w:r>
    </w:p>
    <w:p w14:paraId="25BC0FEB" w14:textId="77777777" w:rsidR="008628B1" w:rsidRDefault="008628B1" w:rsidP="00A06DC4">
      <w:r>
        <w:t xml:space="preserve">En local : </w:t>
      </w:r>
    </w:p>
    <w:p w14:paraId="41BCF619" w14:textId="2ED27933" w:rsidR="00A06DC4" w:rsidRDefault="008628B1" w:rsidP="00A06DC4">
      <w:r>
        <w:t xml:space="preserve">            Au lancement de l’application l’utilisateur choisit quels sont les deux dossiers qu’il veut synchroniser puis il sélectionne la période T de synchronisation de ses dossiers. </w:t>
      </w:r>
    </w:p>
    <w:p w14:paraId="29FBC9C9" w14:textId="1EC0992C" w:rsidR="008D3FB2" w:rsidRDefault="008D3FB2" w:rsidP="00A06DC4">
      <w:r>
        <w:t>En réseaux local :</w:t>
      </w:r>
    </w:p>
    <w:p w14:paraId="4DD4260C" w14:textId="485EDAD9" w:rsidR="00B6125E" w:rsidRDefault="00445590" w:rsidP="00A06DC4">
      <w:r>
        <w:t xml:space="preserve">           </w:t>
      </w:r>
      <w:r w:rsidR="008D3FB2">
        <w:t>Au lancement de l’app</w:t>
      </w:r>
      <w:r>
        <w:t>lication l’utilisateur choisis le dossier qu’il veu</w:t>
      </w:r>
      <w:r w:rsidR="00A64062">
        <w:t xml:space="preserve">t </w:t>
      </w:r>
      <w:r>
        <w:t xml:space="preserve">synchroniser puis, il doit décider s’il est le client ou le serveur. Car le client représente le dossier cible et le serveur le dossier source et le échanges ne se font que de la source vers la cible. Plus tard il aura la possibilité d’être le client s’il le veut. </w:t>
      </w:r>
    </w:p>
    <w:p w14:paraId="05ADB0D6" w14:textId="77777777" w:rsidR="002F1EAA" w:rsidRDefault="00387436" w:rsidP="002F1EAA">
      <w:r>
        <w:t xml:space="preserve">          </w:t>
      </w:r>
      <w:r w:rsidR="00B6125E">
        <w:t>Ensuite l’application s’exécute dans un processus infinie tournant en tâche de fond</w:t>
      </w:r>
      <w:r w:rsidR="008636C3">
        <w:t xml:space="preserve">, </w:t>
      </w:r>
      <w:r w:rsidR="00055C9A">
        <w:t xml:space="preserve">si ensuite il veut l’arrêter </w:t>
      </w:r>
      <w:r w:rsidR="00800D40">
        <w:t>il doit ouvrir l’application pour interrompre le processus</w:t>
      </w:r>
      <w:r w:rsidR="000B59BA">
        <w:t xml:space="preserve">. </w:t>
      </w:r>
    </w:p>
    <w:p w14:paraId="25DD1A01" w14:textId="77777777" w:rsidR="00EF4454" w:rsidRDefault="00EF4454" w:rsidP="001B553E">
      <w:pPr>
        <w:pStyle w:val="Titre"/>
        <w:jc w:val="left"/>
      </w:pPr>
    </w:p>
    <w:p w14:paraId="3737A1FB" w14:textId="77777777" w:rsidR="00EF4454" w:rsidRDefault="00EF4454" w:rsidP="001B553E">
      <w:pPr>
        <w:pStyle w:val="Titre"/>
        <w:jc w:val="left"/>
      </w:pPr>
    </w:p>
    <w:p w14:paraId="4450A361" w14:textId="2E3B6252" w:rsidR="00386AA2" w:rsidRDefault="00386AA2" w:rsidP="001B553E">
      <w:pPr>
        <w:pStyle w:val="Titre"/>
        <w:jc w:val="left"/>
      </w:pPr>
      <w:r w:rsidRPr="00A06DC4">
        <w:lastRenderedPageBreak/>
        <w:t>Diagramme de</w:t>
      </w:r>
      <w:r w:rsidR="00B757D8" w:rsidRPr="00A06DC4">
        <w:t xml:space="preserve">s classes </w:t>
      </w:r>
      <w:r w:rsidRPr="00A06DC4">
        <w:t xml:space="preserve"> </w:t>
      </w:r>
    </w:p>
    <w:p w14:paraId="4B163416" w14:textId="77777777" w:rsidR="00A06DC4" w:rsidRPr="00A06DC4" w:rsidRDefault="00A06DC4" w:rsidP="00A06DC4">
      <w:pPr>
        <w:pStyle w:val="Titre"/>
        <w:jc w:val="left"/>
        <w:rPr>
          <w:sz w:val="56"/>
          <w:szCs w:val="20"/>
        </w:rPr>
      </w:pPr>
    </w:p>
    <w:p w14:paraId="4B33DBC5" w14:textId="0B0562E0" w:rsidR="00386AA2" w:rsidRDefault="00A960B0" w:rsidP="00231CD0">
      <w:pPr>
        <w:pStyle w:val="Titre"/>
        <w:jc w:val="left"/>
      </w:pPr>
      <w:r w:rsidRPr="00A960B0">
        <w:rPr>
          <w:noProof/>
        </w:rPr>
        <w:drawing>
          <wp:inline distT="0" distB="0" distL="0" distR="0" wp14:anchorId="02612A6F" wp14:editId="140D7041">
            <wp:extent cx="5926672" cy="3870960"/>
            <wp:effectExtent l="0" t="0" r="0" b="0"/>
            <wp:docPr id="1189995349"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95349" name="Image 1" descr="Une image contenant diagramme&#10;&#10;Description générée automatiquement"/>
                    <pic:cNvPicPr/>
                  </pic:nvPicPr>
                  <pic:blipFill>
                    <a:blip r:embed="rId13"/>
                    <a:stretch>
                      <a:fillRect/>
                    </a:stretch>
                  </pic:blipFill>
                  <pic:spPr>
                    <a:xfrm>
                      <a:off x="0" y="0"/>
                      <a:ext cx="5929605" cy="3872876"/>
                    </a:xfrm>
                    <a:prstGeom prst="rect">
                      <a:avLst/>
                    </a:prstGeom>
                  </pic:spPr>
                </pic:pic>
              </a:graphicData>
            </a:graphic>
          </wp:inline>
        </w:drawing>
      </w:r>
    </w:p>
    <w:p w14:paraId="1AC271E8" w14:textId="42A36CF4" w:rsidR="00A06DC4" w:rsidRDefault="00395857" w:rsidP="00395857">
      <w:r>
        <w:t xml:space="preserve">Figure 2 : diagramme des classes simplifié </w:t>
      </w:r>
    </w:p>
    <w:p w14:paraId="6AF0222F" w14:textId="22833F4A" w:rsidR="005A0343" w:rsidRDefault="00554AB7" w:rsidP="00A741E1">
      <w:r>
        <w:t xml:space="preserve">             Ce diagramme des classes simplifié </w:t>
      </w:r>
      <w:r w:rsidR="004F3F83">
        <w:t>répertorie l’ensemble des classes faisans fonctionner notre application et les relations entre elles.</w:t>
      </w:r>
    </w:p>
    <w:p w14:paraId="6CC9B58B" w14:textId="22605D98" w:rsidR="00A741E1" w:rsidRDefault="00B25378" w:rsidP="00A741E1">
      <w:r>
        <w:t xml:space="preserve">             </w:t>
      </w:r>
      <w:r w:rsidR="00E92CC1">
        <w:t>Notons que l’ont à décider de séparer les opérations réseaux des opération</w:t>
      </w:r>
      <w:r w:rsidR="000533CB">
        <w:t xml:space="preserve">s </w:t>
      </w:r>
      <w:r w:rsidR="00E92CC1">
        <w:t>local</w:t>
      </w:r>
      <w:r w:rsidR="00347AD9">
        <w:t xml:space="preserve">. </w:t>
      </w:r>
    </w:p>
    <w:p w14:paraId="0B57E9B8" w14:textId="77777777" w:rsidR="00A06DC4" w:rsidRDefault="00A06DC4" w:rsidP="00231CD0">
      <w:pPr>
        <w:pStyle w:val="Titre"/>
        <w:jc w:val="left"/>
      </w:pPr>
    </w:p>
    <w:p w14:paraId="2BC25ACA" w14:textId="77777777" w:rsidR="00056DFD" w:rsidRDefault="00056DFD" w:rsidP="00231CD0">
      <w:pPr>
        <w:pStyle w:val="Titre"/>
        <w:jc w:val="left"/>
      </w:pPr>
    </w:p>
    <w:p w14:paraId="055C1170" w14:textId="77777777" w:rsidR="00A960B0" w:rsidRDefault="00A960B0" w:rsidP="00231CD0">
      <w:pPr>
        <w:pStyle w:val="Titre"/>
        <w:jc w:val="left"/>
      </w:pPr>
    </w:p>
    <w:p w14:paraId="4421A8DE" w14:textId="77777777" w:rsidR="00A960B0" w:rsidRDefault="00A960B0" w:rsidP="00231CD0">
      <w:pPr>
        <w:pStyle w:val="Titre"/>
        <w:jc w:val="left"/>
      </w:pPr>
    </w:p>
    <w:p w14:paraId="5CDCE9BD" w14:textId="77777777" w:rsidR="00D93EF1" w:rsidRDefault="00D93EF1" w:rsidP="00231CD0">
      <w:pPr>
        <w:pStyle w:val="Titre"/>
        <w:jc w:val="left"/>
      </w:pPr>
    </w:p>
    <w:p w14:paraId="077F8003" w14:textId="6FEFB97F" w:rsidR="00A032B8" w:rsidRDefault="00807676" w:rsidP="00231CD0">
      <w:pPr>
        <w:pStyle w:val="Titre"/>
        <w:jc w:val="left"/>
      </w:pPr>
      <w:r>
        <w:lastRenderedPageBreak/>
        <w:t xml:space="preserve">Fonctionnement </w:t>
      </w:r>
      <w:r w:rsidR="00BD3DED">
        <w:t>temporel</w:t>
      </w:r>
    </w:p>
    <w:p w14:paraId="67950FA7" w14:textId="77777777" w:rsidR="00A032B8" w:rsidRDefault="00A032B8" w:rsidP="00231CD0">
      <w:pPr>
        <w:pStyle w:val="Titre"/>
        <w:jc w:val="left"/>
      </w:pPr>
    </w:p>
    <w:p w14:paraId="2AD50EDE" w14:textId="45DCDF02" w:rsidR="00231CD0" w:rsidRDefault="00E41122" w:rsidP="00231CD0">
      <w:pPr>
        <w:pStyle w:val="Titre"/>
        <w:jc w:val="left"/>
      </w:pPr>
      <w:r w:rsidRPr="00E41122">
        <w:rPr>
          <w:noProof/>
        </w:rPr>
        <w:drawing>
          <wp:inline distT="0" distB="0" distL="0" distR="0" wp14:anchorId="45B5C865" wp14:editId="6263A09C">
            <wp:extent cx="4671060" cy="2928832"/>
            <wp:effectExtent l="0" t="0" r="0" b="5080"/>
            <wp:docPr id="52782133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21338" name="Image 1" descr="Une image contenant diagramme&#10;&#10;Description générée automatiquement"/>
                    <pic:cNvPicPr/>
                  </pic:nvPicPr>
                  <pic:blipFill>
                    <a:blip r:embed="rId14"/>
                    <a:stretch>
                      <a:fillRect/>
                    </a:stretch>
                  </pic:blipFill>
                  <pic:spPr>
                    <a:xfrm>
                      <a:off x="0" y="0"/>
                      <a:ext cx="4675853" cy="2931837"/>
                    </a:xfrm>
                    <a:prstGeom prst="rect">
                      <a:avLst/>
                    </a:prstGeom>
                  </pic:spPr>
                </pic:pic>
              </a:graphicData>
            </a:graphic>
          </wp:inline>
        </w:drawing>
      </w:r>
    </w:p>
    <w:p w14:paraId="4CF80426" w14:textId="3D93BDF8" w:rsidR="00395857" w:rsidRDefault="00395857" w:rsidP="00395857">
      <w:r>
        <w:t>Figure 3 : Utilisation en local</w:t>
      </w:r>
      <w:r w:rsidR="00CE049F">
        <w:t xml:space="preserve">   // A </w:t>
      </w:r>
      <w:r w:rsidR="001B3DD3">
        <w:t>compléter</w:t>
      </w:r>
      <w:r w:rsidR="00B91EE8" w:rsidRPr="00B91EE8">
        <w:rPr>
          <w:noProof/>
        </w:rPr>
        <w:drawing>
          <wp:inline distT="0" distB="0" distL="0" distR="0" wp14:anchorId="3962B984" wp14:editId="4B1FE44B">
            <wp:extent cx="5274310" cy="3282950"/>
            <wp:effectExtent l="0" t="0" r="2540" b="0"/>
            <wp:docPr id="43813112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31122" name="Image 1" descr="Une image contenant diagramme&#10;&#10;Description générée automatiquement"/>
                    <pic:cNvPicPr/>
                  </pic:nvPicPr>
                  <pic:blipFill>
                    <a:blip r:embed="rId15"/>
                    <a:stretch>
                      <a:fillRect/>
                    </a:stretch>
                  </pic:blipFill>
                  <pic:spPr>
                    <a:xfrm>
                      <a:off x="0" y="0"/>
                      <a:ext cx="5274310" cy="3282950"/>
                    </a:xfrm>
                    <a:prstGeom prst="rect">
                      <a:avLst/>
                    </a:prstGeom>
                  </pic:spPr>
                </pic:pic>
              </a:graphicData>
            </a:graphic>
          </wp:inline>
        </w:drawing>
      </w:r>
      <w:r w:rsidR="00B91EE8">
        <w:t xml:space="preserve">                     </w:t>
      </w:r>
      <w:r>
        <w:t xml:space="preserve">Figure 4 : Utilisation serveur en réseau local </w:t>
      </w:r>
      <w:r w:rsidR="00CE049F">
        <w:t xml:space="preserve">// A </w:t>
      </w:r>
      <w:r w:rsidR="001B3DD3">
        <w:t>compléter</w:t>
      </w:r>
      <w:r w:rsidR="00B91EE8" w:rsidRPr="00B91EE8">
        <w:rPr>
          <w:noProof/>
        </w:rPr>
        <w:lastRenderedPageBreak/>
        <w:drawing>
          <wp:inline distT="0" distB="0" distL="0" distR="0" wp14:anchorId="67EBAAFC" wp14:editId="1B5AC73A">
            <wp:extent cx="5274310" cy="3194685"/>
            <wp:effectExtent l="0" t="0" r="2540" b="5715"/>
            <wp:docPr id="117009472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94722" name="Image 1" descr="Une image contenant diagramme&#10;&#10;Description générée automatiquement"/>
                    <pic:cNvPicPr/>
                  </pic:nvPicPr>
                  <pic:blipFill>
                    <a:blip r:embed="rId16"/>
                    <a:stretch>
                      <a:fillRect/>
                    </a:stretch>
                  </pic:blipFill>
                  <pic:spPr>
                    <a:xfrm>
                      <a:off x="0" y="0"/>
                      <a:ext cx="5274310" cy="3194685"/>
                    </a:xfrm>
                    <a:prstGeom prst="rect">
                      <a:avLst/>
                    </a:prstGeom>
                  </pic:spPr>
                </pic:pic>
              </a:graphicData>
            </a:graphic>
          </wp:inline>
        </w:drawing>
      </w:r>
      <w:r w:rsidR="007A1A85">
        <w:t xml:space="preserve">                       </w:t>
      </w:r>
      <w:r>
        <w:t>Figure 5 : Utilisation client en réseau local</w:t>
      </w:r>
      <w:r w:rsidR="00455070">
        <w:t xml:space="preserve"> //A compléter</w:t>
      </w:r>
      <w:r>
        <w:t xml:space="preserve"> </w:t>
      </w:r>
    </w:p>
    <w:p w14:paraId="69E54430" w14:textId="6B44908C" w:rsidR="004B2EF3" w:rsidRDefault="004B2EF3" w:rsidP="00100089">
      <w:r>
        <w:t xml:space="preserve">              La figure 3 décrit </w:t>
      </w:r>
      <w:r w:rsidR="00A33B16">
        <w:t>le fonctionnement global</w:t>
      </w:r>
      <w:r>
        <w:t xml:space="preserve"> de l’application s’</w:t>
      </w:r>
      <w:r w:rsidR="003E1E8A">
        <w:t>e</w:t>
      </w:r>
      <w:r>
        <w:t>x</w:t>
      </w:r>
      <w:r w:rsidR="003E1E8A">
        <w:t>é</w:t>
      </w:r>
      <w:r>
        <w:t>cutant en local dans un processus infinie.</w:t>
      </w:r>
      <w:r w:rsidR="008B38EC">
        <w:t xml:space="preserve"> </w:t>
      </w:r>
      <w:r w:rsidR="00C503C5">
        <w:t xml:space="preserve">Les figures 4 et 5 décrivent </w:t>
      </w:r>
      <w:r w:rsidR="002B4CC1">
        <w:t>les fonctionnements</w:t>
      </w:r>
      <w:r w:rsidR="00C503C5">
        <w:t xml:space="preserve"> en réseaux local </w:t>
      </w:r>
      <w:r w:rsidR="004E3216">
        <w:t xml:space="preserve">en </w:t>
      </w:r>
      <w:r w:rsidR="0052430E">
        <w:t>du serveur et duc client</w:t>
      </w:r>
      <w:r w:rsidR="00100089">
        <w:t xml:space="preserve">. </w:t>
      </w:r>
    </w:p>
    <w:p w14:paraId="3619C5F3" w14:textId="77777777" w:rsidR="00EF5626" w:rsidRDefault="00EF5626" w:rsidP="00100089"/>
    <w:p w14:paraId="601ABB68" w14:textId="4C6A571E" w:rsidR="00E6160A" w:rsidRDefault="00FE0A12" w:rsidP="00231CD0">
      <w:pPr>
        <w:pStyle w:val="Titre"/>
        <w:jc w:val="left"/>
      </w:pPr>
      <w:r w:rsidRPr="00FE0A12">
        <w:rPr>
          <w:noProof/>
        </w:rPr>
        <w:drawing>
          <wp:inline distT="0" distB="0" distL="0" distR="0" wp14:anchorId="269CF949" wp14:editId="45297840">
            <wp:extent cx="5274310" cy="3829685"/>
            <wp:effectExtent l="0" t="0" r="2540" b="0"/>
            <wp:docPr id="1182325770"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5770" name="Image 1" descr="Une image contenant diagramme&#10;&#10;Description générée automatiquement"/>
                    <pic:cNvPicPr/>
                  </pic:nvPicPr>
                  <pic:blipFill>
                    <a:blip r:embed="rId17"/>
                    <a:stretch>
                      <a:fillRect/>
                    </a:stretch>
                  </pic:blipFill>
                  <pic:spPr>
                    <a:xfrm>
                      <a:off x="0" y="0"/>
                      <a:ext cx="5274310" cy="3829685"/>
                    </a:xfrm>
                    <a:prstGeom prst="rect">
                      <a:avLst/>
                    </a:prstGeom>
                  </pic:spPr>
                </pic:pic>
              </a:graphicData>
            </a:graphic>
          </wp:inline>
        </w:drawing>
      </w:r>
    </w:p>
    <w:p w14:paraId="27F4406C" w14:textId="4262B098" w:rsidR="0071687A" w:rsidRDefault="0071687A" w:rsidP="0071687A">
      <w:r>
        <w:t xml:space="preserve">Figure 6 : synchronisation en </w:t>
      </w:r>
      <w:r w:rsidR="00FD3FE8">
        <w:t>l</w:t>
      </w:r>
      <w:r>
        <w:t xml:space="preserve">ocale </w:t>
      </w:r>
    </w:p>
    <w:p w14:paraId="62722B08" w14:textId="3B63E360" w:rsidR="004956CC" w:rsidRDefault="004C6C72" w:rsidP="0071687A">
      <w:r>
        <w:lastRenderedPageBreak/>
        <w:t xml:space="preserve">             </w:t>
      </w:r>
      <w:r w:rsidR="004956CC">
        <w:t xml:space="preserve">La figure 6 est une description un peu plus précise des opérations s’exécutant en local </w:t>
      </w:r>
      <w:r w:rsidR="00087079">
        <w:t>pour synchroniser les fichiers</w:t>
      </w:r>
      <w:r w:rsidR="00A5643E">
        <w:t>.</w:t>
      </w:r>
    </w:p>
    <w:p w14:paraId="4CD7B4AB" w14:textId="77777777" w:rsidR="000E0018" w:rsidRPr="000E0018" w:rsidRDefault="000E0018" w:rsidP="000E0018"/>
    <w:p w14:paraId="7461B7BE" w14:textId="77777777" w:rsidR="000E0018" w:rsidRPr="000E0018" w:rsidRDefault="000E0018" w:rsidP="000E0018"/>
    <w:p w14:paraId="2F1E24C0" w14:textId="77777777" w:rsidR="000E0018" w:rsidRDefault="000E0018" w:rsidP="000E0018"/>
    <w:p w14:paraId="3BEA849A" w14:textId="4A887662" w:rsidR="000E0018" w:rsidRDefault="000E0018" w:rsidP="0071687A">
      <w:r w:rsidRPr="000E0018">
        <w:rPr>
          <w:noProof/>
        </w:rPr>
        <w:drawing>
          <wp:inline distT="0" distB="0" distL="0" distR="0" wp14:anchorId="7032680A" wp14:editId="34E623DB">
            <wp:extent cx="4381500" cy="4401177"/>
            <wp:effectExtent l="0" t="0" r="0" b="0"/>
            <wp:docPr id="1933958273" name="Image 1"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58273" name="Image 1" descr="Une image contenant diagramme, schématique&#10;&#10;Description générée automatiquement"/>
                    <pic:cNvPicPr/>
                  </pic:nvPicPr>
                  <pic:blipFill>
                    <a:blip r:embed="rId18"/>
                    <a:stretch>
                      <a:fillRect/>
                    </a:stretch>
                  </pic:blipFill>
                  <pic:spPr>
                    <a:xfrm>
                      <a:off x="0" y="0"/>
                      <a:ext cx="4385622" cy="4405318"/>
                    </a:xfrm>
                    <a:prstGeom prst="rect">
                      <a:avLst/>
                    </a:prstGeom>
                  </pic:spPr>
                </pic:pic>
              </a:graphicData>
            </a:graphic>
          </wp:inline>
        </w:drawing>
      </w:r>
    </w:p>
    <w:p w14:paraId="7973AC92" w14:textId="50BF51D6" w:rsidR="000E0018" w:rsidRDefault="000E0018" w:rsidP="0071687A">
      <w:r>
        <w:t>Figure 7 : Synchronisation serveur en réseau Local</w:t>
      </w:r>
      <w:r w:rsidR="00EB2F5E">
        <w:t xml:space="preserve"> </w:t>
      </w:r>
    </w:p>
    <w:p w14:paraId="3BC701DE" w14:textId="77777777" w:rsidR="00EB2F5E" w:rsidRDefault="00EB2F5E" w:rsidP="0071687A"/>
    <w:p w14:paraId="7E394B0B" w14:textId="79899D59" w:rsidR="00EB2F5E" w:rsidRDefault="00EB2F5E" w:rsidP="00EB2F5E">
      <w:r>
        <w:t xml:space="preserve">             La figure 6 est une description un peu plus précise des opérations s’exécutant </w:t>
      </w:r>
      <w:r w:rsidR="000E162F">
        <w:t>pour synchroniser 2 dossiers en réseaux local du point de vue du serveur</w:t>
      </w:r>
      <w:r>
        <w:t>.</w:t>
      </w:r>
    </w:p>
    <w:p w14:paraId="6C150A4E" w14:textId="77777777" w:rsidR="00EB2F5E" w:rsidRDefault="00EB2F5E" w:rsidP="0071687A"/>
    <w:p w14:paraId="66BEE03D" w14:textId="267B0CDC" w:rsidR="00E6160A" w:rsidRDefault="00F15E54" w:rsidP="00231CD0">
      <w:pPr>
        <w:pStyle w:val="Titre"/>
        <w:jc w:val="left"/>
      </w:pPr>
      <w:r w:rsidRPr="00F15E54">
        <w:rPr>
          <w:noProof/>
        </w:rPr>
        <w:lastRenderedPageBreak/>
        <w:drawing>
          <wp:inline distT="0" distB="0" distL="0" distR="0" wp14:anchorId="59A92D03" wp14:editId="0473B636">
            <wp:extent cx="5274310" cy="4091305"/>
            <wp:effectExtent l="0" t="0" r="2540" b="4445"/>
            <wp:docPr id="63504468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44688" name="Image 1" descr="Une image contenant diagramme&#10;&#10;Description générée automatiquement"/>
                    <pic:cNvPicPr/>
                  </pic:nvPicPr>
                  <pic:blipFill>
                    <a:blip r:embed="rId19"/>
                    <a:stretch>
                      <a:fillRect/>
                    </a:stretch>
                  </pic:blipFill>
                  <pic:spPr>
                    <a:xfrm>
                      <a:off x="0" y="0"/>
                      <a:ext cx="5274310" cy="4091305"/>
                    </a:xfrm>
                    <a:prstGeom prst="rect">
                      <a:avLst/>
                    </a:prstGeom>
                  </pic:spPr>
                </pic:pic>
              </a:graphicData>
            </a:graphic>
          </wp:inline>
        </w:drawing>
      </w:r>
    </w:p>
    <w:p w14:paraId="0CF5C04A" w14:textId="346A2638" w:rsidR="00030D33" w:rsidRDefault="00030D33" w:rsidP="00030D33">
      <w:r>
        <w:t>Figure 7 : Synchronisation client en réseau Local</w:t>
      </w:r>
    </w:p>
    <w:p w14:paraId="089BD346" w14:textId="77777777" w:rsidR="008D1BF7" w:rsidRDefault="008D1BF7" w:rsidP="00030D33"/>
    <w:p w14:paraId="276F7F3A" w14:textId="023726AC" w:rsidR="008D1BF7" w:rsidRDefault="008D1BF7" w:rsidP="008D1BF7">
      <w:r>
        <w:t xml:space="preserve">             La figure </w:t>
      </w:r>
      <w:r w:rsidR="005B0AB7">
        <w:t>7</w:t>
      </w:r>
      <w:r>
        <w:t xml:space="preserve"> est une description un peu plus précise des opérations s’exécutant pour synchroniser 2 dossiers en réseaux local du point de vue du serveur.</w:t>
      </w:r>
    </w:p>
    <w:p w14:paraId="1FCA1AB6" w14:textId="77777777" w:rsidR="008D1BF7" w:rsidRDefault="008D1BF7" w:rsidP="00030D33"/>
    <w:p w14:paraId="0BF9E5E9" w14:textId="77777777" w:rsidR="00030D33" w:rsidRDefault="00030D33" w:rsidP="00231CD0">
      <w:pPr>
        <w:pStyle w:val="Titre"/>
        <w:jc w:val="left"/>
      </w:pPr>
    </w:p>
    <w:p w14:paraId="6D9CF06D" w14:textId="77777777" w:rsidR="00E6160A" w:rsidRDefault="00E6160A" w:rsidP="00231CD0">
      <w:pPr>
        <w:pStyle w:val="Titre"/>
        <w:jc w:val="left"/>
      </w:pPr>
    </w:p>
    <w:p w14:paraId="39B9ADA8" w14:textId="77777777" w:rsidR="00F924C6" w:rsidRDefault="00F924C6" w:rsidP="00231CD0">
      <w:pPr>
        <w:pStyle w:val="Titre"/>
        <w:jc w:val="left"/>
      </w:pPr>
    </w:p>
    <w:p w14:paraId="74602D71" w14:textId="77777777" w:rsidR="00456CF5" w:rsidRDefault="00456CF5" w:rsidP="00231CD0">
      <w:pPr>
        <w:pStyle w:val="Titre"/>
        <w:jc w:val="left"/>
      </w:pPr>
    </w:p>
    <w:p w14:paraId="47D9E366" w14:textId="77777777" w:rsidR="00456CF5" w:rsidRDefault="00456CF5" w:rsidP="00231CD0">
      <w:pPr>
        <w:pStyle w:val="Titre"/>
        <w:jc w:val="left"/>
      </w:pPr>
    </w:p>
    <w:p w14:paraId="42F8B091" w14:textId="77777777" w:rsidR="00456CF5" w:rsidRDefault="00456CF5" w:rsidP="00231CD0">
      <w:pPr>
        <w:pStyle w:val="Titre"/>
        <w:jc w:val="left"/>
      </w:pPr>
    </w:p>
    <w:p w14:paraId="656E23A5" w14:textId="7D7CD9BA" w:rsidR="00231CD0" w:rsidRDefault="00231CD0" w:rsidP="00231CD0">
      <w:pPr>
        <w:pStyle w:val="Titre"/>
        <w:jc w:val="left"/>
      </w:pPr>
      <w:r>
        <w:lastRenderedPageBreak/>
        <w:t xml:space="preserve">Diagramme d’état </w:t>
      </w:r>
    </w:p>
    <w:p w14:paraId="4C1B85B6" w14:textId="02590B6C" w:rsidR="00583A72" w:rsidRDefault="00116FDC" w:rsidP="00231CD0">
      <w:pPr>
        <w:pStyle w:val="Titre"/>
        <w:jc w:val="left"/>
      </w:pPr>
      <w:r w:rsidRPr="00116FDC">
        <w:rPr>
          <w:noProof/>
        </w:rPr>
        <w:drawing>
          <wp:inline distT="0" distB="0" distL="0" distR="0" wp14:anchorId="2D17DD84" wp14:editId="6C9949C3">
            <wp:extent cx="6349365" cy="3916680"/>
            <wp:effectExtent l="0" t="0" r="0" b="7620"/>
            <wp:docPr id="151175452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54522" name="Image 1" descr="Une image contenant diagramme&#10;&#10;Description générée automatiquement"/>
                    <pic:cNvPicPr/>
                  </pic:nvPicPr>
                  <pic:blipFill>
                    <a:blip r:embed="rId20"/>
                    <a:stretch>
                      <a:fillRect/>
                    </a:stretch>
                  </pic:blipFill>
                  <pic:spPr>
                    <a:xfrm>
                      <a:off x="0" y="0"/>
                      <a:ext cx="6359362" cy="3922847"/>
                    </a:xfrm>
                    <a:prstGeom prst="rect">
                      <a:avLst/>
                    </a:prstGeom>
                  </pic:spPr>
                </pic:pic>
              </a:graphicData>
            </a:graphic>
          </wp:inline>
        </w:drawing>
      </w:r>
    </w:p>
    <w:p w14:paraId="20EA4A2C" w14:textId="77777777" w:rsidR="00231CD0" w:rsidRDefault="00231CD0" w:rsidP="00231CD0">
      <w:pPr>
        <w:pStyle w:val="Titre"/>
        <w:jc w:val="left"/>
      </w:pPr>
    </w:p>
    <w:p w14:paraId="56686790" w14:textId="77777777" w:rsidR="00231CD0" w:rsidRDefault="00231CD0" w:rsidP="00231CD0">
      <w:pPr>
        <w:pStyle w:val="Titre"/>
        <w:jc w:val="left"/>
      </w:pPr>
    </w:p>
    <w:p w14:paraId="583FDB17" w14:textId="77777777" w:rsidR="00231CD0" w:rsidRDefault="00231CD0" w:rsidP="00231CD0">
      <w:pPr>
        <w:pStyle w:val="Titre"/>
        <w:jc w:val="left"/>
      </w:pPr>
    </w:p>
    <w:p w14:paraId="2E61E71D" w14:textId="77777777" w:rsidR="00231CD0" w:rsidRDefault="00231CD0" w:rsidP="00231CD0">
      <w:pPr>
        <w:pStyle w:val="Titre"/>
        <w:jc w:val="left"/>
      </w:pPr>
    </w:p>
    <w:p w14:paraId="0866869A" w14:textId="77777777" w:rsidR="00231CD0" w:rsidRDefault="00231CD0" w:rsidP="00231CD0">
      <w:pPr>
        <w:pStyle w:val="Titre"/>
        <w:jc w:val="left"/>
      </w:pPr>
    </w:p>
    <w:p w14:paraId="0CFEE049" w14:textId="77777777" w:rsidR="00231CD0" w:rsidRDefault="00231CD0" w:rsidP="00231CD0">
      <w:pPr>
        <w:pStyle w:val="Titre"/>
        <w:jc w:val="left"/>
      </w:pPr>
    </w:p>
    <w:p w14:paraId="74CF5B6D" w14:textId="77777777" w:rsidR="00231CD0" w:rsidRDefault="00231CD0" w:rsidP="00231CD0">
      <w:pPr>
        <w:pStyle w:val="Titre"/>
        <w:jc w:val="left"/>
      </w:pPr>
    </w:p>
    <w:p w14:paraId="0015EDBE" w14:textId="77777777" w:rsidR="00231CD0" w:rsidRDefault="00231CD0" w:rsidP="00231CD0">
      <w:pPr>
        <w:pStyle w:val="Titre"/>
        <w:jc w:val="left"/>
      </w:pPr>
    </w:p>
    <w:p w14:paraId="2A262D2A" w14:textId="77777777" w:rsidR="00231CD0" w:rsidRDefault="00231CD0" w:rsidP="00231CD0">
      <w:pPr>
        <w:pStyle w:val="Titre"/>
        <w:jc w:val="left"/>
      </w:pPr>
    </w:p>
    <w:p w14:paraId="773A0DF3" w14:textId="4B0E774E" w:rsidR="00231CD0" w:rsidRDefault="00BC02C1" w:rsidP="00231CD0">
      <w:pPr>
        <w:pStyle w:val="Titre"/>
        <w:jc w:val="left"/>
        <w:rPr>
          <w:sz w:val="48"/>
          <w:szCs w:val="16"/>
        </w:rPr>
      </w:pPr>
      <w:r>
        <w:rPr>
          <w:sz w:val="56"/>
          <w:szCs w:val="20"/>
        </w:rPr>
        <w:lastRenderedPageBreak/>
        <w:t>Classes</w:t>
      </w:r>
      <w:r w:rsidR="00231CD0" w:rsidRPr="002D727E">
        <w:rPr>
          <w:sz w:val="56"/>
          <w:szCs w:val="20"/>
        </w:rPr>
        <w:t xml:space="preserve"> détaillé</w:t>
      </w:r>
      <w:r>
        <w:rPr>
          <w:sz w:val="56"/>
          <w:szCs w:val="20"/>
        </w:rPr>
        <w:t>es</w:t>
      </w:r>
      <w:r w:rsidR="00231CD0" w:rsidRPr="002D727E">
        <w:rPr>
          <w:sz w:val="56"/>
          <w:szCs w:val="20"/>
        </w:rPr>
        <w:t xml:space="preserve"> </w:t>
      </w:r>
      <w:r w:rsidR="00231CD0" w:rsidRPr="002D727E">
        <w:rPr>
          <w:sz w:val="48"/>
          <w:szCs w:val="16"/>
        </w:rPr>
        <w:t>et restriction</w:t>
      </w:r>
      <w:r>
        <w:rPr>
          <w:sz w:val="48"/>
          <w:szCs w:val="16"/>
        </w:rPr>
        <w:t>.</w:t>
      </w:r>
    </w:p>
    <w:p w14:paraId="062FBDFD" w14:textId="2FD51D15" w:rsidR="002D727E" w:rsidRDefault="00494776" w:rsidP="00231CD0">
      <w:pPr>
        <w:pStyle w:val="Titre"/>
        <w:jc w:val="left"/>
        <w:rPr>
          <w:sz w:val="48"/>
          <w:szCs w:val="16"/>
        </w:rPr>
      </w:pPr>
      <w:r w:rsidRPr="00494776">
        <w:rPr>
          <w:noProof/>
          <w:sz w:val="48"/>
          <w:szCs w:val="16"/>
        </w:rPr>
        <w:drawing>
          <wp:inline distT="0" distB="0" distL="0" distR="0" wp14:anchorId="6660AD39" wp14:editId="3EE45E48">
            <wp:extent cx="6278245" cy="4754880"/>
            <wp:effectExtent l="0" t="0" r="8255" b="7620"/>
            <wp:docPr id="84230600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06008" name="Image 1" descr="Une image contenant diagramme&#10;&#10;Description générée automatiquement"/>
                    <pic:cNvPicPr/>
                  </pic:nvPicPr>
                  <pic:blipFill>
                    <a:blip r:embed="rId21"/>
                    <a:stretch>
                      <a:fillRect/>
                    </a:stretch>
                  </pic:blipFill>
                  <pic:spPr>
                    <a:xfrm>
                      <a:off x="0" y="0"/>
                      <a:ext cx="6283832" cy="4759111"/>
                    </a:xfrm>
                    <a:prstGeom prst="rect">
                      <a:avLst/>
                    </a:prstGeom>
                  </pic:spPr>
                </pic:pic>
              </a:graphicData>
            </a:graphic>
          </wp:inline>
        </w:drawing>
      </w:r>
    </w:p>
    <w:p w14:paraId="773E3CE9" w14:textId="4DA50AA2" w:rsidR="00C77316" w:rsidRDefault="00C77316" w:rsidP="00C77316">
      <w:r>
        <w:t>Figure : Diagramme des classes</w:t>
      </w:r>
      <w:r w:rsidR="00510B51">
        <w:t xml:space="preserve"> détaill</w:t>
      </w:r>
      <w:r w:rsidR="00EE6DE4">
        <w:t>é</w:t>
      </w:r>
      <w:r w:rsidR="00510B51">
        <w:t xml:space="preserve">s </w:t>
      </w:r>
      <w:r w:rsidR="000E66B2">
        <w:t>(cf annexes</w:t>
      </w:r>
      <w:r w:rsidR="00BF6F0D">
        <w:t xml:space="preserve">) </w:t>
      </w:r>
    </w:p>
    <w:p w14:paraId="56BBE741" w14:textId="12743FC1" w:rsidR="0028042C" w:rsidRDefault="00765236" w:rsidP="00C1443E">
      <w:r>
        <w:t xml:space="preserve">             La </w:t>
      </w:r>
      <w:r w:rsidR="00B50071">
        <w:t>figure est</w:t>
      </w:r>
      <w:r>
        <w:t xml:space="preserve"> le diagramme des classes détaillé</w:t>
      </w:r>
      <w:r w:rsidR="0003342E">
        <w:t>.</w:t>
      </w:r>
      <w:r w:rsidR="009402CF">
        <w:t xml:space="preserve"> </w:t>
      </w:r>
      <w:r w:rsidR="0003342E">
        <w:t xml:space="preserve">On y </w:t>
      </w:r>
      <w:r w:rsidR="003B2F1B">
        <w:t>retrouve</w:t>
      </w:r>
      <w:r w:rsidR="0003342E">
        <w:t xml:space="preserve"> aussi </w:t>
      </w:r>
      <w:r w:rsidR="00F15B58">
        <w:t>toutes les relations existantes</w:t>
      </w:r>
      <w:r w:rsidR="0003342E">
        <w:t xml:space="preserve"> entres les </w:t>
      </w:r>
      <w:r w:rsidR="00A1617B">
        <w:t>classes.</w:t>
      </w:r>
      <w:r w:rsidR="00B50071">
        <w:t xml:space="preserve"> </w:t>
      </w:r>
    </w:p>
    <w:p w14:paraId="60E0672D" w14:textId="68D2CABC" w:rsidR="00B50071" w:rsidRDefault="00A11A7A" w:rsidP="00C1443E">
      <w:r>
        <w:t>N.B.</w:t>
      </w:r>
      <w:r w:rsidR="008112AA">
        <w:t xml:space="preserve"> : </w:t>
      </w:r>
      <w:r w:rsidR="0065214F">
        <w:t xml:space="preserve">La </w:t>
      </w:r>
      <w:r>
        <w:t>classe OperationAdditionnel est une classe privée encapsulée dans List</w:t>
      </w:r>
      <w:r w:rsidR="00B84607">
        <w:t>File</w:t>
      </w:r>
      <w:r w:rsidR="00107B49">
        <w:t xml:space="preserve"> de même </w:t>
      </w:r>
      <w:r w:rsidR="00CB084B">
        <w:t>pour Accept_Clients</w:t>
      </w:r>
      <w:r w:rsidR="00225818">
        <w:t xml:space="preserve"> qui est encapsulée dans SynchServeur</w:t>
      </w:r>
      <w:r w:rsidR="002C6D4D">
        <w:t xml:space="preserve">. </w:t>
      </w:r>
    </w:p>
    <w:p w14:paraId="158D82F1" w14:textId="03661C1D" w:rsidR="00CE7246" w:rsidRDefault="00CE7246" w:rsidP="00C1443E">
      <w:r>
        <w:t>N.B.</w:t>
      </w:r>
      <w:r w:rsidR="006B7535">
        <w:t xml:space="preserve"> : Les</w:t>
      </w:r>
      <w:r w:rsidR="00371AD2">
        <w:t xml:space="preserve"> classes Running Local et RunnintReseaux</w:t>
      </w:r>
      <w:r w:rsidR="00BD601C">
        <w:t xml:space="preserve"> étendent la classe Thread</w:t>
      </w:r>
      <w:r w:rsidR="00E10B0E">
        <w:t xml:space="preserve"> car on y à surcharger l’opération run pour y </w:t>
      </w:r>
      <w:r w:rsidR="004F68B3">
        <w:t>implémenter</w:t>
      </w:r>
      <w:r w:rsidR="00E10B0E">
        <w:t xml:space="preserve"> les processus </w:t>
      </w:r>
      <w:r w:rsidR="00FF52B2">
        <w:t>principaux de la synchronisation</w:t>
      </w:r>
      <w:r w:rsidR="00B5710B">
        <w:t>.</w:t>
      </w:r>
    </w:p>
    <w:p w14:paraId="6C3481DC" w14:textId="38616F1A" w:rsidR="00B5710B" w:rsidRDefault="00B5710B" w:rsidP="00C1443E">
      <w:r>
        <w:t xml:space="preserve">          De</w:t>
      </w:r>
      <w:r w:rsidR="004A63CB">
        <w:t xml:space="preserve"> plus, </w:t>
      </w:r>
      <w:r w:rsidR="00712F28">
        <w:t xml:space="preserve">si la classe Acceptes_Clients </w:t>
      </w:r>
      <w:r w:rsidR="004A63CB">
        <w:t>étant la classe thread c</w:t>
      </w:r>
      <w:r w:rsidR="003B5367">
        <w:t>’est car l’envoie des fichier une branche à part (processus).</w:t>
      </w:r>
      <w:r>
        <w:t xml:space="preserve"> </w:t>
      </w:r>
    </w:p>
    <w:p w14:paraId="04873CF5" w14:textId="77777777" w:rsidR="00386CC1" w:rsidRDefault="00386CC1" w:rsidP="00C1443E"/>
    <w:p w14:paraId="272D5C7C" w14:textId="77777777" w:rsidR="000C08DE" w:rsidRDefault="000C08DE" w:rsidP="00231CD0">
      <w:pPr>
        <w:pStyle w:val="Titre"/>
        <w:jc w:val="left"/>
        <w:rPr>
          <w:sz w:val="48"/>
          <w:szCs w:val="16"/>
        </w:rPr>
      </w:pPr>
    </w:p>
    <w:p w14:paraId="20A245C8" w14:textId="77777777" w:rsidR="00476FFF" w:rsidRDefault="00476FFF" w:rsidP="00231CD0">
      <w:pPr>
        <w:pStyle w:val="Titre"/>
        <w:jc w:val="left"/>
        <w:rPr>
          <w:sz w:val="48"/>
          <w:szCs w:val="16"/>
        </w:rPr>
      </w:pPr>
    </w:p>
    <w:p w14:paraId="2ABB6CAF" w14:textId="7A16098E" w:rsidR="002D727E" w:rsidRDefault="002D727E" w:rsidP="00231CD0">
      <w:pPr>
        <w:pStyle w:val="Titre"/>
        <w:jc w:val="left"/>
        <w:rPr>
          <w:sz w:val="48"/>
          <w:szCs w:val="16"/>
        </w:rPr>
      </w:pPr>
      <w:r>
        <w:rPr>
          <w:sz w:val="48"/>
          <w:szCs w:val="16"/>
        </w:rPr>
        <w:lastRenderedPageBreak/>
        <w:t>Diagramme d</w:t>
      </w:r>
      <w:r w:rsidR="008F3331">
        <w:rPr>
          <w:sz w:val="48"/>
          <w:szCs w:val="16"/>
        </w:rPr>
        <w:t>e communication</w:t>
      </w:r>
    </w:p>
    <w:p w14:paraId="2DEFFAA5" w14:textId="3372738B" w:rsidR="007D7C47" w:rsidRDefault="00A57B73" w:rsidP="00231CD0">
      <w:pPr>
        <w:pStyle w:val="Titre"/>
        <w:jc w:val="left"/>
        <w:rPr>
          <w:sz w:val="48"/>
          <w:szCs w:val="16"/>
        </w:rPr>
      </w:pPr>
      <w:r w:rsidRPr="00A57B73">
        <w:rPr>
          <w:noProof/>
        </w:rPr>
        <w:drawing>
          <wp:inline distT="0" distB="0" distL="0" distR="0" wp14:anchorId="48C76527" wp14:editId="196AFC35">
            <wp:extent cx="6188710" cy="3185795"/>
            <wp:effectExtent l="0" t="0" r="2540" b="0"/>
            <wp:docPr id="559274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74085" name=""/>
                    <pic:cNvPicPr/>
                  </pic:nvPicPr>
                  <pic:blipFill>
                    <a:blip r:embed="rId22"/>
                    <a:stretch>
                      <a:fillRect/>
                    </a:stretch>
                  </pic:blipFill>
                  <pic:spPr>
                    <a:xfrm>
                      <a:off x="0" y="0"/>
                      <a:ext cx="6188710" cy="3185795"/>
                    </a:xfrm>
                    <a:prstGeom prst="rect">
                      <a:avLst/>
                    </a:prstGeom>
                  </pic:spPr>
                </pic:pic>
              </a:graphicData>
            </a:graphic>
          </wp:inline>
        </w:drawing>
      </w:r>
    </w:p>
    <w:p w14:paraId="41CB6C4C" w14:textId="77777777" w:rsidR="002D727E" w:rsidRDefault="002D727E" w:rsidP="00231CD0">
      <w:pPr>
        <w:pStyle w:val="Titre"/>
        <w:jc w:val="left"/>
        <w:rPr>
          <w:sz w:val="48"/>
          <w:szCs w:val="16"/>
        </w:rPr>
      </w:pPr>
    </w:p>
    <w:p w14:paraId="76658E58" w14:textId="77777777" w:rsidR="002D727E" w:rsidRDefault="002D727E" w:rsidP="00231CD0">
      <w:pPr>
        <w:pStyle w:val="Titre"/>
        <w:jc w:val="left"/>
        <w:rPr>
          <w:sz w:val="48"/>
          <w:szCs w:val="16"/>
        </w:rPr>
      </w:pPr>
    </w:p>
    <w:p w14:paraId="378BA044" w14:textId="77777777" w:rsidR="002D727E" w:rsidRDefault="002D727E" w:rsidP="00231CD0">
      <w:pPr>
        <w:pStyle w:val="Titre"/>
        <w:jc w:val="left"/>
        <w:rPr>
          <w:sz w:val="48"/>
          <w:szCs w:val="16"/>
        </w:rPr>
      </w:pPr>
    </w:p>
    <w:p w14:paraId="713B36F7" w14:textId="77777777" w:rsidR="002D727E" w:rsidRDefault="002D727E" w:rsidP="00231CD0">
      <w:pPr>
        <w:pStyle w:val="Titre"/>
        <w:jc w:val="left"/>
        <w:rPr>
          <w:sz w:val="48"/>
          <w:szCs w:val="16"/>
        </w:rPr>
      </w:pPr>
    </w:p>
    <w:p w14:paraId="4F716A5C" w14:textId="77777777" w:rsidR="002D727E" w:rsidRDefault="002D727E" w:rsidP="00231CD0">
      <w:pPr>
        <w:pStyle w:val="Titre"/>
        <w:jc w:val="left"/>
        <w:rPr>
          <w:sz w:val="48"/>
          <w:szCs w:val="16"/>
        </w:rPr>
      </w:pPr>
    </w:p>
    <w:p w14:paraId="1B639492" w14:textId="77777777" w:rsidR="002D727E" w:rsidRDefault="002D727E" w:rsidP="00231CD0">
      <w:pPr>
        <w:pStyle w:val="Titre"/>
        <w:jc w:val="left"/>
        <w:rPr>
          <w:sz w:val="48"/>
          <w:szCs w:val="16"/>
        </w:rPr>
      </w:pPr>
    </w:p>
    <w:p w14:paraId="0E0C843C" w14:textId="77777777" w:rsidR="002D727E" w:rsidRDefault="002D727E" w:rsidP="00231CD0">
      <w:pPr>
        <w:pStyle w:val="Titre"/>
        <w:jc w:val="left"/>
        <w:rPr>
          <w:sz w:val="48"/>
          <w:szCs w:val="16"/>
        </w:rPr>
      </w:pPr>
    </w:p>
    <w:p w14:paraId="6D270D59" w14:textId="77777777" w:rsidR="002D727E" w:rsidRDefault="002D727E" w:rsidP="00231CD0">
      <w:pPr>
        <w:pStyle w:val="Titre"/>
        <w:jc w:val="left"/>
        <w:rPr>
          <w:sz w:val="48"/>
          <w:szCs w:val="16"/>
        </w:rPr>
      </w:pPr>
    </w:p>
    <w:p w14:paraId="14579385" w14:textId="77777777" w:rsidR="002D727E" w:rsidRDefault="002D727E" w:rsidP="00231CD0">
      <w:pPr>
        <w:pStyle w:val="Titre"/>
        <w:jc w:val="left"/>
        <w:rPr>
          <w:sz w:val="48"/>
          <w:szCs w:val="16"/>
        </w:rPr>
      </w:pPr>
    </w:p>
    <w:p w14:paraId="1F261807" w14:textId="77777777" w:rsidR="002D727E" w:rsidRDefault="002D727E" w:rsidP="00231CD0">
      <w:pPr>
        <w:pStyle w:val="Titre"/>
        <w:jc w:val="left"/>
        <w:rPr>
          <w:sz w:val="48"/>
          <w:szCs w:val="16"/>
        </w:rPr>
      </w:pPr>
    </w:p>
    <w:p w14:paraId="7ACF3C47" w14:textId="77777777" w:rsidR="00A57B73" w:rsidRDefault="00A57B73" w:rsidP="00231CD0">
      <w:pPr>
        <w:pStyle w:val="Titre"/>
        <w:jc w:val="left"/>
        <w:rPr>
          <w:sz w:val="48"/>
          <w:szCs w:val="16"/>
        </w:rPr>
      </w:pPr>
    </w:p>
    <w:p w14:paraId="25003B2E" w14:textId="77777777" w:rsidR="00A57B73" w:rsidRDefault="00A57B73" w:rsidP="00231CD0">
      <w:pPr>
        <w:pStyle w:val="Titre"/>
        <w:jc w:val="left"/>
        <w:rPr>
          <w:sz w:val="48"/>
          <w:szCs w:val="16"/>
        </w:rPr>
      </w:pPr>
    </w:p>
    <w:p w14:paraId="1C92D3A8" w14:textId="5BAF7B30" w:rsidR="00A57B73" w:rsidRDefault="00A57B73" w:rsidP="00231CD0">
      <w:pPr>
        <w:pStyle w:val="Titre"/>
        <w:jc w:val="left"/>
        <w:rPr>
          <w:sz w:val="48"/>
          <w:szCs w:val="16"/>
        </w:rPr>
      </w:pPr>
    </w:p>
    <w:p w14:paraId="77D0D69B" w14:textId="77777777" w:rsidR="002D727E" w:rsidRDefault="002D727E" w:rsidP="00231CD0">
      <w:pPr>
        <w:pStyle w:val="Titre"/>
        <w:jc w:val="left"/>
        <w:rPr>
          <w:sz w:val="48"/>
          <w:szCs w:val="16"/>
        </w:rPr>
      </w:pPr>
    </w:p>
    <w:p w14:paraId="7CC1A1BF" w14:textId="11A3D1FD" w:rsidR="002D727E" w:rsidRDefault="002D727E" w:rsidP="00231CD0">
      <w:pPr>
        <w:pStyle w:val="Titre"/>
        <w:jc w:val="left"/>
        <w:rPr>
          <w:sz w:val="48"/>
          <w:szCs w:val="16"/>
        </w:rPr>
      </w:pPr>
      <w:r>
        <w:rPr>
          <w:sz w:val="48"/>
          <w:szCs w:val="16"/>
        </w:rPr>
        <w:lastRenderedPageBreak/>
        <w:t xml:space="preserve">Diagramme de déploiement </w:t>
      </w:r>
    </w:p>
    <w:p w14:paraId="495C4FF5" w14:textId="77777777" w:rsidR="00C361AE" w:rsidRDefault="00C361AE" w:rsidP="00231CD0">
      <w:pPr>
        <w:pStyle w:val="Titre"/>
        <w:jc w:val="left"/>
        <w:rPr>
          <w:sz w:val="48"/>
          <w:szCs w:val="16"/>
        </w:rPr>
      </w:pPr>
    </w:p>
    <w:p w14:paraId="06112187" w14:textId="77777777" w:rsidR="00C361AE" w:rsidRDefault="00C361AE" w:rsidP="00231CD0">
      <w:pPr>
        <w:pStyle w:val="Titre"/>
        <w:jc w:val="left"/>
        <w:rPr>
          <w:sz w:val="48"/>
          <w:szCs w:val="16"/>
        </w:rPr>
      </w:pPr>
    </w:p>
    <w:p w14:paraId="754725D2" w14:textId="06E7E838" w:rsidR="00C361AE" w:rsidRDefault="00C361AE" w:rsidP="00231CD0">
      <w:pPr>
        <w:pStyle w:val="Titre"/>
        <w:jc w:val="left"/>
        <w:rPr>
          <w:sz w:val="48"/>
          <w:szCs w:val="16"/>
        </w:rPr>
      </w:pPr>
      <w:r w:rsidRPr="00C361AE">
        <w:rPr>
          <w:noProof/>
          <w:sz w:val="48"/>
          <w:szCs w:val="16"/>
        </w:rPr>
        <w:drawing>
          <wp:inline distT="0" distB="0" distL="0" distR="0" wp14:anchorId="09C465BE" wp14:editId="2005E821">
            <wp:extent cx="5551905" cy="2133600"/>
            <wp:effectExtent l="0" t="0" r="0" b="0"/>
            <wp:docPr id="1744965465"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65465" name="Image 1" descr="Une image contenant diagramme&#10;&#10;Description générée automatiquement"/>
                    <pic:cNvPicPr/>
                  </pic:nvPicPr>
                  <pic:blipFill>
                    <a:blip r:embed="rId23"/>
                    <a:stretch>
                      <a:fillRect/>
                    </a:stretch>
                  </pic:blipFill>
                  <pic:spPr>
                    <a:xfrm>
                      <a:off x="0" y="0"/>
                      <a:ext cx="5554740" cy="2134690"/>
                    </a:xfrm>
                    <a:prstGeom prst="rect">
                      <a:avLst/>
                    </a:prstGeom>
                  </pic:spPr>
                </pic:pic>
              </a:graphicData>
            </a:graphic>
          </wp:inline>
        </w:drawing>
      </w:r>
    </w:p>
    <w:p w14:paraId="60B12532" w14:textId="3679AE8E" w:rsidR="00C361AE" w:rsidRDefault="00C361AE" w:rsidP="00C361AE">
      <w:r>
        <w:t xml:space="preserve">Figure : </w:t>
      </w:r>
      <w:r w:rsidR="009F259C">
        <w:t xml:space="preserve">Diagramme de </w:t>
      </w:r>
      <w:r w:rsidR="00AC2C82">
        <w:t>déploiement</w:t>
      </w:r>
      <w:r w:rsidR="009F259C">
        <w:t xml:space="preserve"> </w:t>
      </w:r>
    </w:p>
    <w:p w14:paraId="2EEEBC88" w14:textId="77777777" w:rsidR="004705A6" w:rsidRDefault="004705A6" w:rsidP="00C361AE"/>
    <w:p w14:paraId="4156A282" w14:textId="4E6DAD26" w:rsidR="004705A6" w:rsidRDefault="004705A6" w:rsidP="00C361AE">
      <w:r>
        <w:t xml:space="preserve">            La figure caractérise dans les grandes lignes le fonctionnement de l’application en réseaux. </w:t>
      </w:r>
      <w:r w:rsidR="00B743C7">
        <w:t xml:space="preserve">Le client </w:t>
      </w:r>
      <w:r w:rsidR="00251598">
        <w:t xml:space="preserve">connaissant le nom du fichier n </w:t>
      </w:r>
      <w:r w:rsidR="00321253">
        <w:t xml:space="preserve">il demande au serveur de lui </w:t>
      </w:r>
      <w:r w:rsidR="00B014A6">
        <w:t>envoyer</w:t>
      </w:r>
      <w:r w:rsidR="00321253">
        <w:t xml:space="preserve"> </w:t>
      </w:r>
      <w:r w:rsidR="00437B2E">
        <w:t>sa dernière version ce que celui-ci fait si ce fichier existe dans le r</w:t>
      </w:r>
      <w:r w:rsidR="00B014A6">
        <w:t>é</w:t>
      </w:r>
      <w:r w:rsidR="00437B2E">
        <w:t>pertoire cibl</w:t>
      </w:r>
      <w:r w:rsidR="00EB3663">
        <w:t>e et ceux jusqu’à que l’ensemble des fichiers soit traité</w:t>
      </w:r>
      <w:r w:rsidR="009670D0">
        <w:t>.</w:t>
      </w:r>
      <w:r w:rsidR="001F096A">
        <w:t xml:space="preserve"> </w:t>
      </w:r>
    </w:p>
    <w:p w14:paraId="5088090E" w14:textId="485895F5" w:rsidR="001F096A" w:rsidRDefault="001F096A" w:rsidP="00C361AE">
      <w:r>
        <w:t xml:space="preserve">          Puis le client demande au serveur la liste </w:t>
      </w:r>
      <w:r w:rsidR="006B24E7">
        <w:t>des fichiers</w:t>
      </w:r>
      <w:r>
        <w:t xml:space="preserve"> qu’elle doit supprimer</w:t>
      </w:r>
      <w:r w:rsidR="00AF39D9">
        <w:t xml:space="preserve"> </w:t>
      </w:r>
      <w:r w:rsidR="00C27315">
        <w:t>(c’est</w:t>
      </w:r>
      <w:r>
        <w:t>-à-dire le</w:t>
      </w:r>
      <w:r w:rsidR="0008208A">
        <w:t xml:space="preserve">s fichier existant côté serveur mais pas côté </w:t>
      </w:r>
      <w:r w:rsidR="00BE5491">
        <w:t>client)</w:t>
      </w:r>
      <w:r w:rsidR="00745119">
        <w:t xml:space="preserve"> et les supprime.</w:t>
      </w:r>
    </w:p>
    <w:p w14:paraId="728CEEEC" w14:textId="77777777" w:rsidR="0052047F" w:rsidRDefault="0052047F" w:rsidP="00C361AE"/>
    <w:p w14:paraId="7CEB4BF7" w14:textId="77777777" w:rsidR="00026D4B" w:rsidRDefault="00026D4B" w:rsidP="00231CD0">
      <w:pPr>
        <w:pStyle w:val="Titre"/>
        <w:jc w:val="left"/>
        <w:rPr>
          <w:sz w:val="48"/>
          <w:szCs w:val="16"/>
        </w:rPr>
      </w:pPr>
    </w:p>
    <w:p w14:paraId="29E4B165" w14:textId="77777777" w:rsidR="00026D4B" w:rsidRDefault="00026D4B" w:rsidP="00231CD0">
      <w:pPr>
        <w:pStyle w:val="Titre"/>
        <w:jc w:val="left"/>
        <w:rPr>
          <w:sz w:val="48"/>
          <w:szCs w:val="16"/>
        </w:rPr>
      </w:pPr>
    </w:p>
    <w:p w14:paraId="65F857B0" w14:textId="77777777" w:rsidR="00026D4B" w:rsidRDefault="00026D4B" w:rsidP="00231CD0">
      <w:pPr>
        <w:pStyle w:val="Titre"/>
        <w:jc w:val="left"/>
        <w:rPr>
          <w:sz w:val="48"/>
          <w:szCs w:val="16"/>
        </w:rPr>
      </w:pPr>
    </w:p>
    <w:p w14:paraId="1FEBDBDE" w14:textId="77777777" w:rsidR="00026D4B" w:rsidRDefault="00026D4B" w:rsidP="00231CD0">
      <w:pPr>
        <w:pStyle w:val="Titre"/>
        <w:jc w:val="left"/>
        <w:rPr>
          <w:sz w:val="48"/>
          <w:szCs w:val="16"/>
        </w:rPr>
      </w:pPr>
    </w:p>
    <w:p w14:paraId="6580C7A2" w14:textId="77777777" w:rsidR="00026D4B" w:rsidRDefault="00026D4B" w:rsidP="00231CD0">
      <w:pPr>
        <w:pStyle w:val="Titre"/>
        <w:jc w:val="left"/>
        <w:rPr>
          <w:sz w:val="48"/>
          <w:szCs w:val="16"/>
        </w:rPr>
      </w:pPr>
    </w:p>
    <w:p w14:paraId="38F530C4" w14:textId="77777777" w:rsidR="00026D4B" w:rsidRDefault="00026D4B" w:rsidP="00231CD0">
      <w:pPr>
        <w:pStyle w:val="Titre"/>
        <w:jc w:val="left"/>
        <w:rPr>
          <w:sz w:val="48"/>
          <w:szCs w:val="16"/>
        </w:rPr>
      </w:pPr>
    </w:p>
    <w:p w14:paraId="49D6A7CA" w14:textId="77777777" w:rsidR="00026D4B" w:rsidRDefault="00026D4B" w:rsidP="00231CD0">
      <w:pPr>
        <w:pStyle w:val="Titre"/>
        <w:jc w:val="left"/>
        <w:rPr>
          <w:sz w:val="48"/>
          <w:szCs w:val="16"/>
        </w:rPr>
      </w:pPr>
    </w:p>
    <w:p w14:paraId="6D7B2F60" w14:textId="77777777" w:rsidR="00026D4B" w:rsidRDefault="00026D4B" w:rsidP="00231CD0">
      <w:pPr>
        <w:pStyle w:val="Titre"/>
        <w:jc w:val="left"/>
        <w:rPr>
          <w:sz w:val="48"/>
          <w:szCs w:val="16"/>
        </w:rPr>
      </w:pPr>
    </w:p>
    <w:p w14:paraId="25164D35" w14:textId="6AA474A6" w:rsidR="00B72F20" w:rsidRDefault="003C457A" w:rsidP="00B72F20">
      <w:pPr>
        <w:pStyle w:val="Titre"/>
        <w:jc w:val="left"/>
      </w:pPr>
      <w:r>
        <w:lastRenderedPageBreak/>
        <w:t>Difficultés rencontrées</w:t>
      </w:r>
    </w:p>
    <w:p w14:paraId="45F47746" w14:textId="78E14661" w:rsidR="00B72F20" w:rsidRDefault="00B72F20" w:rsidP="00B72F20">
      <w:pPr>
        <w:rPr>
          <w:sz w:val="28"/>
          <w:szCs w:val="28"/>
        </w:rPr>
      </w:pPr>
      <w:r w:rsidRPr="00B72F20">
        <w:rPr>
          <w:sz w:val="48"/>
          <w:szCs w:val="48"/>
        </w:rPr>
        <w:t>1.</w:t>
      </w:r>
      <w:r w:rsidRPr="00B72F20">
        <w:rPr>
          <w:sz w:val="28"/>
          <w:szCs w:val="28"/>
        </w:rPr>
        <w:t xml:space="preserve">L’envoie de fichier </w:t>
      </w:r>
      <w:r>
        <w:rPr>
          <w:sz w:val="28"/>
          <w:szCs w:val="28"/>
        </w:rPr>
        <w:t>en réseau local</w:t>
      </w:r>
      <w:r w:rsidR="002C1D3D">
        <w:rPr>
          <w:sz w:val="28"/>
          <w:szCs w:val="28"/>
        </w:rPr>
        <w:t> :</w:t>
      </w:r>
    </w:p>
    <w:p w14:paraId="7324355C" w14:textId="032A05CB" w:rsidR="00866DA0" w:rsidRPr="005A06D6" w:rsidRDefault="005A06D6" w:rsidP="00B72F20">
      <w:pPr>
        <w:rPr>
          <w:sz w:val="20"/>
          <w:szCs w:val="20"/>
        </w:rPr>
      </w:pPr>
      <w:r>
        <w:rPr>
          <w:sz w:val="20"/>
          <w:szCs w:val="20"/>
        </w:rPr>
        <w:t xml:space="preserve">               </w:t>
      </w:r>
      <w:r w:rsidR="00866DA0">
        <w:rPr>
          <w:sz w:val="20"/>
          <w:szCs w:val="20"/>
        </w:rPr>
        <w:t>La principale difficulté</w:t>
      </w:r>
      <w:r>
        <w:rPr>
          <w:sz w:val="20"/>
          <w:szCs w:val="20"/>
        </w:rPr>
        <w:t xml:space="preserve"> </w:t>
      </w:r>
      <w:r w:rsidR="001309D9">
        <w:rPr>
          <w:sz w:val="20"/>
          <w:szCs w:val="20"/>
        </w:rPr>
        <w:t xml:space="preserve">c’est </w:t>
      </w:r>
      <w:r w:rsidR="00AD3D54">
        <w:rPr>
          <w:sz w:val="20"/>
          <w:szCs w:val="20"/>
        </w:rPr>
        <w:t>manifesté</w:t>
      </w:r>
      <w:r w:rsidR="001309D9">
        <w:rPr>
          <w:sz w:val="20"/>
          <w:szCs w:val="20"/>
        </w:rPr>
        <w:t xml:space="preserve"> lors de cette étape du développement</w:t>
      </w:r>
      <w:r w:rsidR="00866DA0">
        <w:rPr>
          <w:sz w:val="20"/>
          <w:szCs w:val="20"/>
        </w:rPr>
        <w:t>. Lors</w:t>
      </w:r>
      <w:r w:rsidR="000B5216">
        <w:rPr>
          <w:sz w:val="20"/>
          <w:szCs w:val="20"/>
        </w:rPr>
        <w:t>que</w:t>
      </w:r>
      <w:r w:rsidR="00866DA0">
        <w:rPr>
          <w:sz w:val="20"/>
          <w:szCs w:val="20"/>
        </w:rPr>
        <w:t xml:space="preserve"> l’</w:t>
      </w:r>
      <w:r w:rsidR="006C66CC">
        <w:rPr>
          <w:sz w:val="20"/>
          <w:szCs w:val="20"/>
        </w:rPr>
        <w:t xml:space="preserve">on </w:t>
      </w:r>
      <w:r w:rsidR="00866DA0">
        <w:rPr>
          <w:sz w:val="20"/>
          <w:szCs w:val="20"/>
        </w:rPr>
        <w:t>envoyait des</w:t>
      </w:r>
      <w:r w:rsidR="006C66CC">
        <w:rPr>
          <w:sz w:val="20"/>
          <w:szCs w:val="20"/>
        </w:rPr>
        <w:t xml:space="preserve"> à une autre machine </w:t>
      </w:r>
      <w:r w:rsidR="005D5E58">
        <w:rPr>
          <w:sz w:val="20"/>
          <w:szCs w:val="20"/>
        </w:rPr>
        <w:t xml:space="preserve">part un port unique le </w:t>
      </w:r>
      <w:r w:rsidR="001B2127">
        <w:rPr>
          <w:sz w:val="20"/>
          <w:szCs w:val="20"/>
        </w:rPr>
        <w:t>premier</w:t>
      </w:r>
      <w:r w:rsidR="005D5E58">
        <w:rPr>
          <w:sz w:val="20"/>
          <w:szCs w:val="20"/>
        </w:rPr>
        <w:t xml:space="preserve"> </w:t>
      </w:r>
      <w:r w:rsidR="005C58C5">
        <w:rPr>
          <w:sz w:val="20"/>
          <w:szCs w:val="20"/>
        </w:rPr>
        <w:t>fichier s’envoyait</w:t>
      </w:r>
      <w:r w:rsidR="00293DED">
        <w:rPr>
          <w:sz w:val="20"/>
          <w:szCs w:val="20"/>
        </w:rPr>
        <w:t xml:space="preserve"> correctement </w:t>
      </w:r>
      <w:r w:rsidR="00384FA7">
        <w:rPr>
          <w:sz w:val="20"/>
          <w:szCs w:val="20"/>
        </w:rPr>
        <w:t xml:space="preserve">puis le port étant </w:t>
      </w:r>
      <w:r w:rsidR="00BF0DA0">
        <w:rPr>
          <w:sz w:val="20"/>
          <w:szCs w:val="20"/>
        </w:rPr>
        <w:t>occupé</w:t>
      </w:r>
      <w:r w:rsidR="00384FA7">
        <w:rPr>
          <w:sz w:val="20"/>
          <w:szCs w:val="20"/>
        </w:rPr>
        <w:t xml:space="preserve"> plus rien ne pouvait transiter par celui-ci</w:t>
      </w:r>
      <w:r w:rsidR="007663D0">
        <w:rPr>
          <w:sz w:val="20"/>
          <w:szCs w:val="20"/>
        </w:rPr>
        <w:t xml:space="preserve">. On a d’abord </w:t>
      </w:r>
      <w:r w:rsidR="00993AED">
        <w:rPr>
          <w:sz w:val="20"/>
          <w:szCs w:val="20"/>
        </w:rPr>
        <w:t>pensée à crée un processus pour l’envoi de chaque fichier puis kill celui-ci à la fin de l’envoie mais on le même problème ce manifesté toujours</w:t>
      </w:r>
      <w:r w:rsidR="00C2463E">
        <w:rPr>
          <w:sz w:val="20"/>
          <w:szCs w:val="20"/>
        </w:rPr>
        <w:t>. Puis on à trouver une solution grossière que l’on à décider de garder</w:t>
      </w:r>
      <w:r w:rsidR="00C80B30">
        <w:rPr>
          <w:sz w:val="20"/>
          <w:szCs w:val="20"/>
        </w:rPr>
        <w:t>, on à décider d’ouvrir un port par envoie de fichier</w:t>
      </w:r>
      <w:r w:rsidR="00AC7C2A">
        <w:rPr>
          <w:sz w:val="20"/>
          <w:szCs w:val="20"/>
        </w:rPr>
        <w:t xml:space="preserve">. Ainsi si le dossier considéré compte 100 fichier on ouvrira 100 </w:t>
      </w:r>
      <w:r w:rsidR="00441D0F">
        <w:rPr>
          <w:sz w:val="20"/>
          <w:szCs w:val="20"/>
        </w:rPr>
        <w:t>ports</w:t>
      </w:r>
      <w:r w:rsidR="00AC7C2A">
        <w:rPr>
          <w:sz w:val="20"/>
          <w:szCs w:val="20"/>
        </w:rPr>
        <w:t xml:space="preserve"> pour transférer les fichier</w:t>
      </w:r>
      <w:r w:rsidR="00441D0F">
        <w:rPr>
          <w:sz w:val="20"/>
          <w:szCs w:val="20"/>
        </w:rPr>
        <w:t>s</w:t>
      </w:r>
      <w:r w:rsidR="00611EA4">
        <w:rPr>
          <w:sz w:val="20"/>
          <w:szCs w:val="20"/>
        </w:rPr>
        <w:t xml:space="preserve"> ce qui en soit n’est pas un problème sachant qu’un ordinateur possède plus de 60 000 </w:t>
      </w:r>
      <w:r w:rsidR="00C50D20">
        <w:rPr>
          <w:sz w:val="20"/>
          <w:szCs w:val="20"/>
        </w:rPr>
        <w:t>ports.</w:t>
      </w:r>
    </w:p>
    <w:p w14:paraId="239026B5" w14:textId="77777777" w:rsidR="00247413" w:rsidRDefault="00247413" w:rsidP="00B9741F">
      <w:pPr>
        <w:pStyle w:val="Titre"/>
        <w:jc w:val="left"/>
      </w:pPr>
    </w:p>
    <w:p w14:paraId="14FB5C05" w14:textId="77777777" w:rsidR="00247413" w:rsidRDefault="00247413" w:rsidP="00B9741F">
      <w:pPr>
        <w:pStyle w:val="Titre"/>
        <w:jc w:val="left"/>
      </w:pPr>
    </w:p>
    <w:p w14:paraId="21D4E992" w14:textId="77777777" w:rsidR="00247413" w:rsidRDefault="00247413" w:rsidP="00B9741F">
      <w:pPr>
        <w:pStyle w:val="Titre"/>
        <w:jc w:val="left"/>
      </w:pPr>
    </w:p>
    <w:p w14:paraId="328FEF54" w14:textId="77777777" w:rsidR="00247413" w:rsidRDefault="00247413" w:rsidP="00B9741F">
      <w:pPr>
        <w:pStyle w:val="Titre"/>
        <w:jc w:val="left"/>
      </w:pPr>
    </w:p>
    <w:p w14:paraId="016259E4" w14:textId="77777777" w:rsidR="00247413" w:rsidRDefault="00247413" w:rsidP="00B9741F">
      <w:pPr>
        <w:pStyle w:val="Titre"/>
        <w:jc w:val="left"/>
      </w:pPr>
    </w:p>
    <w:p w14:paraId="05FDABAC" w14:textId="77777777" w:rsidR="00247413" w:rsidRDefault="00247413" w:rsidP="00B9741F">
      <w:pPr>
        <w:pStyle w:val="Titre"/>
        <w:jc w:val="left"/>
      </w:pPr>
    </w:p>
    <w:p w14:paraId="3EFD71EE" w14:textId="77777777" w:rsidR="00247413" w:rsidRDefault="00247413" w:rsidP="00B9741F">
      <w:pPr>
        <w:pStyle w:val="Titre"/>
        <w:jc w:val="left"/>
      </w:pPr>
    </w:p>
    <w:p w14:paraId="1125385A" w14:textId="77777777" w:rsidR="00247413" w:rsidRDefault="00247413" w:rsidP="00B9741F">
      <w:pPr>
        <w:pStyle w:val="Titre"/>
        <w:jc w:val="left"/>
      </w:pPr>
    </w:p>
    <w:p w14:paraId="11E2B3A8" w14:textId="77777777" w:rsidR="00247413" w:rsidRDefault="00247413" w:rsidP="00B9741F">
      <w:pPr>
        <w:pStyle w:val="Titre"/>
        <w:jc w:val="left"/>
      </w:pPr>
    </w:p>
    <w:p w14:paraId="0DA9F381" w14:textId="77777777" w:rsidR="00247413" w:rsidRDefault="00247413" w:rsidP="00B9741F">
      <w:pPr>
        <w:pStyle w:val="Titre"/>
        <w:jc w:val="left"/>
      </w:pPr>
    </w:p>
    <w:p w14:paraId="03276EE3" w14:textId="77777777" w:rsidR="00383CE3" w:rsidRDefault="00383CE3" w:rsidP="00B9741F">
      <w:pPr>
        <w:pStyle w:val="Titre"/>
        <w:jc w:val="left"/>
      </w:pPr>
    </w:p>
    <w:p w14:paraId="38B1F809" w14:textId="77777777" w:rsidR="00247413" w:rsidRDefault="00247413" w:rsidP="00B9741F">
      <w:pPr>
        <w:pStyle w:val="Titre"/>
        <w:jc w:val="left"/>
      </w:pPr>
    </w:p>
    <w:p w14:paraId="77D0A32C" w14:textId="77777777" w:rsidR="00247413" w:rsidRDefault="00247413" w:rsidP="00B9741F">
      <w:pPr>
        <w:pStyle w:val="Titre"/>
        <w:jc w:val="left"/>
      </w:pPr>
    </w:p>
    <w:p w14:paraId="1696579F" w14:textId="77777777" w:rsidR="007D492E" w:rsidRDefault="00E3513B" w:rsidP="00E3513B">
      <w:pPr>
        <w:pStyle w:val="Titre"/>
        <w:jc w:val="left"/>
      </w:pPr>
      <w:r>
        <w:lastRenderedPageBreak/>
        <w:t>Manuel</w:t>
      </w:r>
      <w:r w:rsidR="003C457A">
        <w:t xml:space="preserve"> d’utilisation</w:t>
      </w:r>
    </w:p>
    <w:p w14:paraId="1C5AA19E" w14:textId="790B011C" w:rsidR="005C48E6" w:rsidRPr="00435C7D" w:rsidRDefault="007D492E" w:rsidP="005C48E6">
      <w:pPr>
        <w:rPr>
          <w:sz w:val="28"/>
          <w:szCs w:val="28"/>
        </w:rPr>
      </w:pPr>
      <w:r w:rsidRPr="00435C7D">
        <w:rPr>
          <w:sz w:val="28"/>
          <w:szCs w:val="28"/>
        </w:rPr>
        <w:t>Notes sur l’écriture du manuel d’utilisation</w:t>
      </w:r>
      <w:r w:rsidR="0000319C" w:rsidRPr="00435C7D">
        <w:rPr>
          <w:sz w:val="28"/>
          <w:szCs w:val="28"/>
        </w:rPr>
        <w:t> :</w:t>
      </w:r>
      <w:r w:rsidR="003C457A" w:rsidRPr="00435C7D">
        <w:rPr>
          <w:sz w:val="28"/>
          <w:szCs w:val="28"/>
        </w:rPr>
        <w:t xml:space="preserve"> </w:t>
      </w:r>
    </w:p>
    <w:p w14:paraId="6380C624" w14:textId="77777777" w:rsidR="005C48E6" w:rsidRDefault="005C48E6" w:rsidP="005C48E6"/>
    <w:p w14:paraId="2B202FBA" w14:textId="77777777" w:rsidR="005C48E6" w:rsidRDefault="005C48E6" w:rsidP="003C457A">
      <w:pPr>
        <w:pStyle w:val="Titre1"/>
      </w:pPr>
    </w:p>
    <w:p w14:paraId="313F2D62" w14:textId="77777777" w:rsidR="005C48E6" w:rsidRDefault="005C48E6" w:rsidP="003C457A">
      <w:pPr>
        <w:pStyle w:val="Titre1"/>
      </w:pPr>
    </w:p>
    <w:p w14:paraId="699319E3" w14:textId="77777777" w:rsidR="005C48E6" w:rsidRDefault="005C48E6" w:rsidP="003C457A">
      <w:pPr>
        <w:pStyle w:val="Titre1"/>
      </w:pPr>
    </w:p>
    <w:p w14:paraId="1A116EF1" w14:textId="77777777" w:rsidR="005C48E6" w:rsidRDefault="005C48E6" w:rsidP="003C457A">
      <w:pPr>
        <w:pStyle w:val="Titre1"/>
      </w:pPr>
    </w:p>
    <w:p w14:paraId="270D972B" w14:textId="77777777" w:rsidR="005C48E6" w:rsidRDefault="005C48E6" w:rsidP="003C457A">
      <w:pPr>
        <w:pStyle w:val="Titre1"/>
      </w:pPr>
    </w:p>
    <w:p w14:paraId="260DD536" w14:textId="77777777" w:rsidR="005C48E6" w:rsidRDefault="005C48E6" w:rsidP="003C457A">
      <w:pPr>
        <w:pStyle w:val="Titre1"/>
      </w:pPr>
    </w:p>
    <w:p w14:paraId="0A7B7F48" w14:textId="77777777" w:rsidR="005C48E6" w:rsidRDefault="005C48E6" w:rsidP="003C457A">
      <w:pPr>
        <w:pStyle w:val="Titre1"/>
      </w:pPr>
    </w:p>
    <w:p w14:paraId="186DF318" w14:textId="77777777" w:rsidR="005C48E6" w:rsidRDefault="005C48E6" w:rsidP="003C457A">
      <w:pPr>
        <w:pStyle w:val="Titre1"/>
      </w:pPr>
    </w:p>
    <w:p w14:paraId="05C01749" w14:textId="77777777" w:rsidR="005C48E6" w:rsidRDefault="005C48E6" w:rsidP="003C457A">
      <w:pPr>
        <w:pStyle w:val="Titre1"/>
      </w:pPr>
    </w:p>
    <w:p w14:paraId="5807B78A" w14:textId="77777777" w:rsidR="005C48E6" w:rsidRDefault="005C48E6" w:rsidP="003C457A">
      <w:pPr>
        <w:pStyle w:val="Titre1"/>
      </w:pPr>
    </w:p>
    <w:p w14:paraId="79CB332E" w14:textId="77777777" w:rsidR="00F06C25" w:rsidRPr="00F06C25" w:rsidRDefault="00F06C25" w:rsidP="00F06C25"/>
    <w:p w14:paraId="3C86F935" w14:textId="77777777" w:rsidR="00F06C25" w:rsidRDefault="00F06C25" w:rsidP="003C457A">
      <w:pPr>
        <w:pStyle w:val="Titre1"/>
      </w:pPr>
    </w:p>
    <w:p w14:paraId="608689EA" w14:textId="77777777" w:rsidR="007D0630" w:rsidRDefault="007D0630" w:rsidP="007D0630"/>
    <w:p w14:paraId="6D6B1A3E" w14:textId="77777777" w:rsidR="007D0630" w:rsidRDefault="007D0630" w:rsidP="007D0630"/>
    <w:p w14:paraId="1E932AD8" w14:textId="77777777" w:rsidR="007D0630" w:rsidRDefault="007D0630" w:rsidP="007D0630"/>
    <w:p w14:paraId="288A5DC0" w14:textId="77777777" w:rsidR="007D0630" w:rsidRDefault="007D0630" w:rsidP="007D0630"/>
    <w:p w14:paraId="04E61D81" w14:textId="77777777" w:rsidR="007D0630" w:rsidRDefault="007D0630" w:rsidP="007D0630"/>
    <w:p w14:paraId="18A609E3" w14:textId="77777777" w:rsidR="007D0630" w:rsidRDefault="007D0630" w:rsidP="007D0630"/>
    <w:p w14:paraId="149CA9F4" w14:textId="77777777" w:rsidR="007D0630" w:rsidRDefault="007D0630" w:rsidP="007D0630"/>
    <w:p w14:paraId="3B2DD190" w14:textId="77777777" w:rsidR="007D0630" w:rsidRPr="007D0630" w:rsidRDefault="007D0630" w:rsidP="007D0630"/>
    <w:p w14:paraId="6DAEB627" w14:textId="77777777" w:rsidR="001569F2" w:rsidRDefault="001569F2" w:rsidP="001569F2">
      <w:pPr>
        <w:pStyle w:val="Titre"/>
        <w:jc w:val="left"/>
      </w:pPr>
    </w:p>
    <w:p w14:paraId="2734E807" w14:textId="77777777" w:rsidR="00C85B20" w:rsidRDefault="00C85B20" w:rsidP="001569F2">
      <w:pPr>
        <w:pStyle w:val="Titre"/>
        <w:jc w:val="left"/>
      </w:pPr>
    </w:p>
    <w:p w14:paraId="62EC824B" w14:textId="2888E7E4" w:rsidR="003C457A" w:rsidRDefault="003C457A" w:rsidP="001569F2">
      <w:pPr>
        <w:pStyle w:val="Titre"/>
        <w:jc w:val="left"/>
      </w:pPr>
      <w:r>
        <w:lastRenderedPageBreak/>
        <w:t xml:space="preserve">Conclusion </w:t>
      </w:r>
    </w:p>
    <w:p w14:paraId="469C6C35" w14:textId="77777777" w:rsidR="00EA5426" w:rsidRDefault="00EA5426" w:rsidP="001569F2">
      <w:pPr>
        <w:pStyle w:val="Titre"/>
        <w:jc w:val="left"/>
      </w:pPr>
    </w:p>
    <w:p w14:paraId="595FE5DB" w14:textId="29E06B2B" w:rsidR="007210D2" w:rsidRDefault="00AA7F34" w:rsidP="00EA5426">
      <w:r>
        <w:t xml:space="preserve">               </w:t>
      </w:r>
      <w:r w:rsidR="00EA5426">
        <w:t xml:space="preserve">L’application final respecte les </w:t>
      </w:r>
      <w:r w:rsidR="00240BDB">
        <w:t>fonctionnalités</w:t>
      </w:r>
      <w:r w:rsidR="00EA5426">
        <w:t xml:space="preserve"> </w:t>
      </w:r>
      <w:r w:rsidR="00240BDB">
        <w:t>essentiel</w:t>
      </w:r>
      <w:r w:rsidR="006A4232">
        <w:t>le</w:t>
      </w:r>
      <w:r w:rsidR="00240BDB">
        <w:t>s</w:t>
      </w:r>
      <w:r w:rsidR="00EA5426">
        <w:t xml:space="preserve"> demandée </w:t>
      </w:r>
      <w:r w:rsidR="0072623E">
        <w:t xml:space="preserve">par le client et réécrite dans le </w:t>
      </w:r>
      <w:r w:rsidR="00E212AD">
        <w:t xml:space="preserve">cahier des charges page 2. </w:t>
      </w:r>
      <w:r w:rsidR="008A2E78">
        <w:t xml:space="preserve">A chaque </w:t>
      </w:r>
      <w:r w:rsidR="002C37E8">
        <w:t xml:space="preserve">étape le structure de données interagie avec le client pour </w:t>
      </w:r>
      <w:r w:rsidR="00B83CE6">
        <w:t xml:space="preserve">lui permettre de </w:t>
      </w:r>
      <w:r w:rsidR="00DC635D">
        <w:t xml:space="preserve">s’orienter </w:t>
      </w:r>
      <w:r w:rsidR="0055123D">
        <w:t xml:space="preserve">vers ce qu’il veut </w:t>
      </w:r>
      <w:r w:rsidR="00DC67E4">
        <w:t xml:space="preserve">et exécuter le </w:t>
      </w:r>
      <w:r w:rsidR="00405932">
        <w:t>programme</w:t>
      </w:r>
      <w:r w:rsidR="00DC67E4">
        <w:t xml:space="preserve"> de la meilleure</w:t>
      </w:r>
      <w:r w:rsidR="00DD28AD">
        <w:t xml:space="preserve"> et de la plus confortable</w:t>
      </w:r>
      <w:r w:rsidR="00DC67E4">
        <w:t xml:space="preserve"> </w:t>
      </w:r>
      <w:r w:rsidR="00716A4E">
        <w:t>des façons</w:t>
      </w:r>
      <w:r w:rsidR="008B138C">
        <w:t>.</w:t>
      </w:r>
    </w:p>
    <w:p w14:paraId="7A215B39" w14:textId="77777777" w:rsidR="007210D2" w:rsidRDefault="007210D2" w:rsidP="00EA5426"/>
    <w:p w14:paraId="24CB1B10" w14:textId="101E6A12" w:rsidR="00165BA8" w:rsidRPr="00EA5426" w:rsidRDefault="00165BA8" w:rsidP="00EA5426">
      <w:r>
        <w:t xml:space="preserve">On y à </w:t>
      </w:r>
      <w:r w:rsidR="00896CEB">
        <w:t>intégrer</w:t>
      </w:r>
      <w:r>
        <w:t xml:space="preserve"> une fonctionnalité additionnelle qui permet de </w:t>
      </w:r>
      <w:r w:rsidR="00400C05">
        <w:t>……</w:t>
      </w:r>
      <w:r w:rsidR="008A328E">
        <w:t>……………</w:t>
      </w:r>
    </w:p>
    <w:p w14:paraId="7A680E4E" w14:textId="77777777" w:rsidR="00026D4B" w:rsidRDefault="00026D4B" w:rsidP="00231CD0">
      <w:pPr>
        <w:pStyle w:val="Titre"/>
        <w:jc w:val="left"/>
        <w:rPr>
          <w:sz w:val="48"/>
          <w:szCs w:val="16"/>
        </w:rPr>
      </w:pPr>
    </w:p>
    <w:p w14:paraId="4C7DB505" w14:textId="77777777" w:rsidR="008253C4" w:rsidRDefault="008253C4" w:rsidP="00231CD0">
      <w:pPr>
        <w:pStyle w:val="Titre"/>
        <w:jc w:val="left"/>
        <w:rPr>
          <w:sz w:val="48"/>
          <w:szCs w:val="16"/>
        </w:rPr>
      </w:pPr>
    </w:p>
    <w:p w14:paraId="5D90A026" w14:textId="77777777" w:rsidR="008253C4" w:rsidRDefault="008253C4" w:rsidP="00231CD0">
      <w:pPr>
        <w:pStyle w:val="Titre"/>
        <w:jc w:val="left"/>
        <w:rPr>
          <w:sz w:val="48"/>
          <w:szCs w:val="16"/>
        </w:rPr>
      </w:pPr>
    </w:p>
    <w:p w14:paraId="4F905AD6" w14:textId="77777777" w:rsidR="008253C4" w:rsidRDefault="008253C4" w:rsidP="00231CD0">
      <w:pPr>
        <w:pStyle w:val="Titre"/>
        <w:jc w:val="left"/>
        <w:rPr>
          <w:sz w:val="48"/>
          <w:szCs w:val="16"/>
        </w:rPr>
      </w:pPr>
    </w:p>
    <w:p w14:paraId="0B95A614" w14:textId="77777777" w:rsidR="00AB33BC" w:rsidRDefault="00AB33BC" w:rsidP="00231CD0">
      <w:pPr>
        <w:pStyle w:val="Titre"/>
        <w:jc w:val="left"/>
        <w:rPr>
          <w:sz w:val="48"/>
          <w:szCs w:val="16"/>
        </w:rPr>
      </w:pPr>
    </w:p>
    <w:p w14:paraId="0350337B" w14:textId="77777777" w:rsidR="005C48E6" w:rsidRDefault="005C48E6" w:rsidP="00231CD0">
      <w:pPr>
        <w:pStyle w:val="Titre"/>
        <w:jc w:val="left"/>
        <w:rPr>
          <w:sz w:val="48"/>
          <w:szCs w:val="16"/>
        </w:rPr>
      </w:pPr>
    </w:p>
    <w:p w14:paraId="72B108AF" w14:textId="77777777" w:rsidR="005C48E6" w:rsidRDefault="005C48E6" w:rsidP="00231CD0">
      <w:pPr>
        <w:pStyle w:val="Titre"/>
        <w:jc w:val="left"/>
        <w:rPr>
          <w:sz w:val="48"/>
          <w:szCs w:val="16"/>
        </w:rPr>
      </w:pPr>
    </w:p>
    <w:p w14:paraId="023AC775" w14:textId="77777777" w:rsidR="005C48E6" w:rsidRDefault="005C48E6" w:rsidP="00231CD0">
      <w:pPr>
        <w:pStyle w:val="Titre"/>
        <w:jc w:val="left"/>
        <w:rPr>
          <w:sz w:val="48"/>
          <w:szCs w:val="16"/>
        </w:rPr>
      </w:pPr>
    </w:p>
    <w:p w14:paraId="0DCAD657" w14:textId="77777777" w:rsidR="005C48E6" w:rsidRDefault="005C48E6" w:rsidP="00231CD0">
      <w:pPr>
        <w:pStyle w:val="Titre"/>
        <w:jc w:val="left"/>
        <w:rPr>
          <w:sz w:val="48"/>
          <w:szCs w:val="16"/>
        </w:rPr>
      </w:pPr>
    </w:p>
    <w:p w14:paraId="0247B6DC" w14:textId="77777777" w:rsidR="005C48E6" w:rsidRDefault="005C48E6" w:rsidP="00231CD0">
      <w:pPr>
        <w:pStyle w:val="Titre"/>
        <w:jc w:val="left"/>
        <w:rPr>
          <w:sz w:val="48"/>
          <w:szCs w:val="16"/>
        </w:rPr>
      </w:pPr>
    </w:p>
    <w:p w14:paraId="463FF10F" w14:textId="77777777" w:rsidR="005C48E6" w:rsidRDefault="005C48E6" w:rsidP="00231CD0">
      <w:pPr>
        <w:pStyle w:val="Titre"/>
        <w:jc w:val="left"/>
        <w:rPr>
          <w:sz w:val="48"/>
          <w:szCs w:val="16"/>
        </w:rPr>
      </w:pPr>
    </w:p>
    <w:p w14:paraId="595157B8" w14:textId="77777777" w:rsidR="005C48E6" w:rsidRDefault="005C48E6" w:rsidP="00231CD0">
      <w:pPr>
        <w:pStyle w:val="Titre"/>
        <w:jc w:val="left"/>
        <w:rPr>
          <w:sz w:val="48"/>
          <w:szCs w:val="16"/>
        </w:rPr>
      </w:pPr>
    </w:p>
    <w:p w14:paraId="28F4FD11" w14:textId="77777777" w:rsidR="001825FA" w:rsidRDefault="001825FA" w:rsidP="00231CD0">
      <w:pPr>
        <w:pStyle w:val="Titre"/>
        <w:jc w:val="left"/>
        <w:rPr>
          <w:sz w:val="48"/>
          <w:szCs w:val="16"/>
        </w:rPr>
      </w:pPr>
    </w:p>
    <w:p w14:paraId="20519CE4" w14:textId="77777777" w:rsidR="001825FA" w:rsidRDefault="001825FA" w:rsidP="00231CD0">
      <w:pPr>
        <w:pStyle w:val="Titre"/>
        <w:jc w:val="left"/>
        <w:rPr>
          <w:sz w:val="48"/>
          <w:szCs w:val="16"/>
        </w:rPr>
      </w:pPr>
    </w:p>
    <w:p w14:paraId="0FB47939" w14:textId="77777777" w:rsidR="005C48E6" w:rsidRDefault="005C48E6" w:rsidP="00231CD0">
      <w:pPr>
        <w:pStyle w:val="Titre"/>
        <w:jc w:val="left"/>
        <w:rPr>
          <w:sz w:val="48"/>
          <w:szCs w:val="16"/>
        </w:rPr>
      </w:pPr>
    </w:p>
    <w:p w14:paraId="445E1280" w14:textId="77777777" w:rsidR="00CC2A36" w:rsidRDefault="00CC2A36" w:rsidP="00231CD0">
      <w:pPr>
        <w:pStyle w:val="Titre"/>
        <w:jc w:val="left"/>
        <w:rPr>
          <w:sz w:val="48"/>
          <w:szCs w:val="16"/>
        </w:rPr>
      </w:pPr>
    </w:p>
    <w:p w14:paraId="7E36C2CF" w14:textId="039D4B4A" w:rsidR="00026D4B" w:rsidRDefault="00026D4B" w:rsidP="00231CD0">
      <w:pPr>
        <w:pStyle w:val="Titre"/>
        <w:jc w:val="left"/>
        <w:rPr>
          <w:sz w:val="48"/>
          <w:szCs w:val="16"/>
        </w:rPr>
      </w:pPr>
      <w:r>
        <w:rPr>
          <w:sz w:val="48"/>
          <w:szCs w:val="16"/>
        </w:rPr>
        <w:lastRenderedPageBreak/>
        <w:t>An</w:t>
      </w:r>
      <w:r w:rsidR="008849AD">
        <w:rPr>
          <w:sz w:val="48"/>
          <w:szCs w:val="16"/>
        </w:rPr>
        <w:t>n</w:t>
      </w:r>
      <w:r>
        <w:rPr>
          <w:sz w:val="48"/>
          <w:szCs w:val="16"/>
        </w:rPr>
        <w:t>exes</w:t>
      </w:r>
    </w:p>
    <w:p w14:paraId="125A9BD8" w14:textId="23A65969" w:rsidR="00A84B68" w:rsidRPr="00231CD0" w:rsidRDefault="001825FA" w:rsidP="00231CD0">
      <w:pPr>
        <w:pStyle w:val="Titre"/>
        <w:jc w:val="left"/>
      </w:pPr>
      <w:r w:rsidRPr="001825FA">
        <w:rPr>
          <w:noProof/>
        </w:rPr>
        <w:drawing>
          <wp:inline distT="0" distB="0" distL="0" distR="0" wp14:anchorId="6393F312" wp14:editId="02BCAF6A">
            <wp:extent cx="8255957" cy="5981742"/>
            <wp:effectExtent l="0" t="6032" r="6032" b="6033"/>
            <wp:docPr id="48415831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8312" name="Image 1" descr="Une image contenant diagramme&#10;&#10;Description générée automatiquement"/>
                    <pic:cNvPicPr/>
                  </pic:nvPicPr>
                  <pic:blipFill>
                    <a:blip r:embed="rId21"/>
                    <a:stretch>
                      <a:fillRect/>
                    </a:stretch>
                  </pic:blipFill>
                  <pic:spPr>
                    <a:xfrm rot="5400000">
                      <a:off x="0" y="0"/>
                      <a:ext cx="8281546" cy="6000282"/>
                    </a:xfrm>
                    <a:prstGeom prst="rect">
                      <a:avLst/>
                    </a:prstGeom>
                  </pic:spPr>
                </pic:pic>
              </a:graphicData>
            </a:graphic>
          </wp:inline>
        </w:drawing>
      </w:r>
    </w:p>
    <w:sectPr w:rsidR="00A84B68" w:rsidRPr="00231CD0" w:rsidSect="00476FFF">
      <w:headerReference w:type="even" r:id="rId24"/>
      <w:headerReference w:type="default" r:id="rId25"/>
      <w:footerReference w:type="even" r:id="rId26"/>
      <w:footerReference w:type="default" r:id="rId27"/>
      <w:headerReference w:type="first" r:id="rId28"/>
      <w:footerReference w:type="first" r:id="rId29"/>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96BA5" w14:textId="77777777" w:rsidR="00FF7FA4" w:rsidRDefault="00FF7FA4" w:rsidP="00C6554A">
      <w:pPr>
        <w:spacing w:before="0" w:after="0" w:line="240" w:lineRule="auto"/>
      </w:pPr>
      <w:r>
        <w:separator/>
      </w:r>
    </w:p>
  </w:endnote>
  <w:endnote w:type="continuationSeparator" w:id="0">
    <w:p w14:paraId="4E9F173F" w14:textId="77777777" w:rsidR="00FF7FA4" w:rsidRDefault="00FF7FA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8C01" w14:textId="77777777" w:rsidR="00F07C25" w:rsidRDefault="00F07C2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FB5D8"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8C2B" w14:textId="77777777" w:rsidR="00EF713C" w:rsidRDefault="00D97456" w:rsidP="00D97456">
    <w:pPr>
      <w:pStyle w:val="Pieddepage"/>
    </w:pPr>
    <w:r>
      <w:t xml:space="preserve">Ensisa </w:t>
    </w:r>
    <w:r w:rsidR="00EF713C">
      <w:t>Mulhouse</w:t>
    </w:r>
  </w:p>
  <w:p w14:paraId="0CEE8CF4" w14:textId="6B978A17" w:rsidR="00D97456" w:rsidRDefault="00D97456" w:rsidP="00D97456">
    <w:pPr>
      <w:pStyle w:val="Pieddepage"/>
    </w:pPr>
    <w:r>
      <w:t xml:space="preserve">  Universite</w:t>
    </w:r>
  </w:p>
  <w:p w14:paraId="1852CBE1" w14:textId="15A51C1B" w:rsidR="00EA0BEB" w:rsidRDefault="00EF713C" w:rsidP="00EA0BEB">
    <w:pPr>
      <w:pStyle w:val="Pieddepage"/>
    </w:pPr>
    <w:r>
      <w:t>h</w:t>
    </w:r>
    <w:r w:rsidR="00D97456">
      <w:t xml:space="preserve">aute alsace </w:t>
    </w:r>
  </w:p>
  <w:p w14:paraId="6EE075FB" w14:textId="02F2A544" w:rsidR="00D97456" w:rsidRDefault="00F07C25" w:rsidP="00EA0BEB">
    <w:pPr>
      <w:pStyle w:val="Pieddepage"/>
      <w:jc w:val="left"/>
    </w:pPr>
    <w:r>
      <w:t xml:space="preserve">                                                                                                                    </w:t>
    </w:r>
    <w:r w:rsidR="00D97456">
      <w:t>1A informatique</w:t>
    </w:r>
    <w:r w:rsidR="00875E0C">
      <w:t xml:space="preserve"> et reseaux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090F1" w14:textId="77777777" w:rsidR="00FF7FA4" w:rsidRDefault="00FF7FA4" w:rsidP="00C6554A">
      <w:pPr>
        <w:spacing w:before="0" w:after="0" w:line="240" w:lineRule="auto"/>
      </w:pPr>
      <w:r>
        <w:separator/>
      </w:r>
    </w:p>
  </w:footnote>
  <w:footnote w:type="continuationSeparator" w:id="0">
    <w:p w14:paraId="22445B00" w14:textId="77777777" w:rsidR="00FF7FA4" w:rsidRDefault="00FF7FA4"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2F10" w14:textId="77777777" w:rsidR="00F07C25" w:rsidRDefault="00F07C2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75EE" w14:textId="77777777" w:rsidR="00F07C25" w:rsidRDefault="00F07C2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B5AF9" w14:textId="77777777" w:rsidR="00F07C25" w:rsidRDefault="00F07C2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A06084"/>
    <w:multiLevelType w:val="hybridMultilevel"/>
    <w:tmpl w:val="128C0C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5C04F3"/>
    <w:multiLevelType w:val="hybridMultilevel"/>
    <w:tmpl w:val="B574C0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98163745">
    <w:abstractNumId w:val="9"/>
  </w:num>
  <w:num w:numId="2" w16cid:durableId="143552974">
    <w:abstractNumId w:val="8"/>
  </w:num>
  <w:num w:numId="3" w16cid:durableId="746919961">
    <w:abstractNumId w:val="8"/>
  </w:num>
  <w:num w:numId="4" w16cid:durableId="202717666">
    <w:abstractNumId w:val="9"/>
  </w:num>
  <w:num w:numId="5" w16cid:durableId="1137072179">
    <w:abstractNumId w:val="12"/>
  </w:num>
  <w:num w:numId="6" w16cid:durableId="1675297164">
    <w:abstractNumId w:val="10"/>
  </w:num>
  <w:num w:numId="7" w16cid:durableId="882905911">
    <w:abstractNumId w:val="11"/>
  </w:num>
  <w:num w:numId="8" w16cid:durableId="1037051588">
    <w:abstractNumId w:val="7"/>
  </w:num>
  <w:num w:numId="9" w16cid:durableId="456683883">
    <w:abstractNumId w:val="6"/>
  </w:num>
  <w:num w:numId="10" w16cid:durableId="620263222">
    <w:abstractNumId w:val="5"/>
  </w:num>
  <w:num w:numId="11" w16cid:durableId="1248418704">
    <w:abstractNumId w:val="4"/>
  </w:num>
  <w:num w:numId="12" w16cid:durableId="195237909">
    <w:abstractNumId w:val="3"/>
  </w:num>
  <w:num w:numId="13" w16cid:durableId="1306079460">
    <w:abstractNumId w:val="2"/>
  </w:num>
  <w:num w:numId="14" w16cid:durableId="1973705454">
    <w:abstractNumId w:val="1"/>
  </w:num>
  <w:num w:numId="15" w16cid:durableId="2060857406">
    <w:abstractNumId w:val="0"/>
  </w:num>
  <w:num w:numId="16" w16cid:durableId="231935613">
    <w:abstractNumId w:val="13"/>
  </w:num>
  <w:num w:numId="17" w16cid:durableId="689656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76"/>
    <w:rsid w:val="00001004"/>
    <w:rsid w:val="0000319C"/>
    <w:rsid w:val="00026D4B"/>
    <w:rsid w:val="000308F8"/>
    <w:rsid w:val="00030D33"/>
    <w:rsid w:val="0003342E"/>
    <w:rsid w:val="00041B74"/>
    <w:rsid w:val="00042AF9"/>
    <w:rsid w:val="000438BE"/>
    <w:rsid w:val="000533CB"/>
    <w:rsid w:val="00055C9A"/>
    <w:rsid w:val="00056DFD"/>
    <w:rsid w:val="0008208A"/>
    <w:rsid w:val="00087079"/>
    <w:rsid w:val="000A11AD"/>
    <w:rsid w:val="000B2BA1"/>
    <w:rsid w:val="000B5216"/>
    <w:rsid w:val="000B59BA"/>
    <w:rsid w:val="000C08DE"/>
    <w:rsid w:val="000D650E"/>
    <w:rsid w:val="000E0018"/>
    <w:rsid w:val="000E162F"/>
    <w:rsid w:val="000E66B2"/>
    <w:rsid w:val="000F62C7"/>
    <w:rsid w:val="00100089"/>
    <w:rsid w:val="00107B49"/>
    <w:rsid w:val="00116FDC"/>
    <w:rsid w:val="001309D9"/>
    <w:rsid w:val="00130C4A"/>
    <w:rsid w:val="001362F2"/>
    <w:rsid w:val="001569F2"/>
    <w:rsid w:val="0016431C"/>
    <w:rsid w:val="00165BA8"/>
    <w:rsid w:val="001825FA"/>
    <w:rsid w:val="001B2127"/>
    <w:rsid w:val="001B3DD3"/>
    <w:rsid w:val="001B553E"/>
    <w:rsid w:val="001D723D"/>
    <w:rsid w:val="001F096A"/>
    <w:rsid w:val="002147E0"/>
    <w:rsid w:val="00225818"/>
    <w:rsid w:val="00231CD0"/>
    <w:rsid w:val="00240BDB"/>
    <w:rsid w:val="00245517"/>
    <w:rsid w:val="00247413"/>
    <w:rsid w:val="00251598"/>
    <w:rsid w:val="002554CD"/>
    <w:rsid w:val="0025707A"/>
    <w:rsid w:val="0028042C"/>
    <w:rsid w:val="00293B83"/>
    <w:rsid w:val="00293DED"/>
    <w:rsid w:val="002B4294"/>
    <w:rsid w:val="002B4CC1"/>
    <w:rsid w:val="002C1D3D"/>
    <w:rsid w:val="002C37E8"/>
    <w:rsid w:val="002C6D4D"/>
    <w:rsid w:val="002D1CD0"/>
    <w:rsid w:val="002D430D"/>
    <w:rsid w:val="002D727E"/>
    <w:rsid w:val="002F1EAA"/>
    <w:rsid w:val="00315D35"/>
    <w:rsid w:val="00316C26"/>
    <w:rsid w:val="00321253"/>
    <w:rsid w:val="00323AE6"/>
    <w:rsid w:val="00333D0D"/>
    <w:rsid w:val="003462DE"/>
    <w:rsid w:val="00347AD9"/>
    <w:rsid w:val="003666EF"/>
    <w:rsid w:val="00371AD2"/>
    <w:rsid w:val="0037577D"/>
    <w:rsid w:val="00383CE3"/>
    <w:rsid w:val="00384FA7"/>
    <w:rsid w:val="00386AA2"/>
    <w:rsid w:val="00386CC1"/>
    <w:rsid w:val="00387436"/>
    <w:rsid w:val="00387C72"/>
    <w:rsid w:val="00395857"/>
    <w:rsid w:val="003A637A"/>
    <w:rsid w:val="003A7321"/>
    <w:rsid w:val="003B2F1B"/>
    <w:rsid w:val="003B49EB"/>
    <w:rsid w:val="003B5367"/>
    <w:rsid w:val="003C0A40"/>
    <w:rsid w:val="003C457A"/>
    <w:rsid w:val="003D49E5"/>
    <w:rsid w:val="003E1E8A"/>
    <w:rsid w:val="003E6D86"/>
    <w:rsid w:val="003E7834"/>
    <w:rsid w:val="00400C05"/>
    <w:rsid w:val="00401F3F"/>
    <w:rsid w:val="00405932"/>
    <w:rsid w:val="0041432D"/>
    <w:rsid w:val="00420E90"/>
    <w:rsid w:val="00435C7D"/>
    <w:rsid w:val="00437B2E"/>
    <w:rsid w:val="00441D0F"/>
    <w:rsid w:val="00445590"/>
    <w:rsid w:val="00455070"/>
    <w:rsid w:val="00456CF5"/>
    <w:rsid w:val="004705A6"/>
    <w:rsid w:val="00475FB9"/>
    <w:rsid w:val="00476FFF"/>
    <w:rsid w:val="004933CF"/>
    <w:rsid w:val="00494776"/>
    <w:rsid w:val="004956CC"/>
    <w:rsid w:val="004A0D7A"/>
    <w:rsid w:val="004A10BD"/>
    <w:rsid w:val="004A63CB"/>
    <w:rsid w:val="004B2EF3"/>
    <w:rsid w:val="004C049F"/>
    <w:rsid w:val="004C231A"/>
    <w:rsid w:val="004C6C72"/>
    <w:rsid w:val="004E3216"/>
    <w:rsid w:val="004F158F"/>
    <w:rsid w:val="004F2F64"/>
    <w:rsid w:val="004F3F83"/>
    <w:rsid w:val="004F68B3"/>
    <w:rsid w:val="005000E2"/>
    <w:rsid w:val="00506240"/>
    <w:rsid w:val="00510B51"/>
    <w:rsid w:val="0052047F"/>
    <w:rsid w:val="0052430E"/>
    <w:rsid w:val="0055123D"/>
    <w:rsid w:val="00554AB7"/>
    <w:rsid w:val="00583A72"/>
    <w:rsid w:val="005A0343"/>
    <w:rsid w:val="005A06D6"/>
    <w:rsid w:val="005A2096"/>
    <w:rsid w:val="005B0AB7"/>
    <w:rsid w:val="005B1FC9"/>
    <w:rsid w:val="005C48E6"/>
    <w:rsid w:val="005C58C5"/>
    <w:rsid w:val="005C5C49"/>
    <w:rsid w:val="005D5E58"/>
    <w:rsid w:val="00611EA4"/>
    <w:rsid w:val="00613266"/>
    <w:rsid w:val="0062604A"/>
    <w:rsid w:val="00630C22"/>
    <w:rsid w:val="0065214F"/>
    <w:rsid w:val="00665E19"/>
    <w:rsid w:val="006A3CE7"/>
    <w:rsid w:val="006A4232"/>
    <w:rsid w:val="006B24E7"/>
    <w:rsid w:val="006B356A"/>
    <w:rsid w:val="006B7535"/>
    <w:rsid w:val="006C6059"/>
    <w:rsid w:val="006C66CC"/>
    <w:rsid w:val="006E14AF"/>
    <w:rsid w:val="006F58F5"/>
    <w:rsid w:val="00712DAA"/>
    <w:rsid w:val="00712F28"/>
    <w:rsid w:val="0071687A"/>
    <w:rsid w:val="00716A4E"/>
    <w:rsid w:val="007210D2"/>
    <w:rsid w:val="0072623E"/>
    <w:rsid w:val="007328F9"/>
    <w:rsid w:val="007348C6"/>
    <w:rsid w:val="00745119"/>
    <w:rsid w:val="00764D14"/>
    <w:rsid w:val="00765236"/>
    <w:rsid w:val="007663D0"/>
    <w:rsid w:val="007A1A85"/>
    <w:rsid w:val="007D0630"/>
    <w:rsid w:val="007D492E"/>
    <w:rsid w:val="007D7C47"/>
    <w:rsid w:val="00800D33"/>
    <w:rsid w:val="00800D40"/>
    <w:rsid w:val="00807676"/>
    <w:rsid w:val="008112AA"/>
    <w:rsid w:val="008253C4"/>
    <w:rsid w:val="00847FB0"/>
    <w:rsid w:val="008628B1"/>
    <w:rsid w:val="008636C3"/>
    <w:rsid w:val="00863C5E"/>
    <w:rsid w:val="00866DA0"/>
    <w:rsid w:val="00875E0C"/>
    <w:rsid w:val="008849AD"/>
    <w:rsid w:val="00896CEB"/>
    <w:rsid w:val="0089714F"/>
    <w:rsid w:val="008A2E78"/>
    <w:rsid w:val="008A328E"/>
    <w:rsid w:val="008B138C"/>
    <w:rsid w:val="008B38EC"/>
    <w:rsid w:val="008D1BF7"/>
    <w:rsid w:val="008D3FB2"/>
    <w:rsid w:val="008F3331"/>
    <w:rsid w:val="00901837"/>
    <w:rsid w:val="00923960"/>
    <w:rsid w:val="0093179A"/>
    <w:rsid w:val="0093545A"/>
    <w:rsid w:val="009402CF"/>
    <w:rsid w:val="009670D0"/>
    <w:rsid w:val="00987A30"/>
    <w:rsid w:val="00993AED"/>
    <w:rsid w:val="009B4A76"/>
    <w:rsid w:val="009F259C"/>
    <w:rsid w:val="00A032B8"/>
    <w:rsid w:val="00A06DC4"/>
    <w:rsid w:val="00A11A7A"/>
    <w:rsid w:val="00A1617B"/>
    <w:rsid w:val="00A1664B"/>
    <w:rsid w:val="00A33B16"/>
    <w:rsid w:val="00A5643E"/>
    <w:rsid w:val="00A57B73"/>
    <w:rsid w:val="00A64062"/>
    <w:rsid w:val="00A741E1"/>
    <w:rsid w:val="00A76BFA"/>
    <w:rsid w:val="00A838E4"/>
    <w:rsid w:val="00A84B68"/>
    <w:rsid w:val="00A960B0"/>
    <w:rsid w:val="00AA2A1C"/>
    <w:rsid w:val="00AA7D06"/>
    <w:rsid w:val="00AA7F34"/>
    <w:rsid w:val="00AB33BC"/>
    <w:rsid w:val="00AC2C82"/>
    <w:rsid w:val="00AC7C2A"/>
    <w:rsid w:val="00AD3D54"/>
    <w:rsid w:val="00AF39D9"/>
    <w:rsid w:val="00B00D40"/>
    <w:rsid w:val="00B014A6"/>
    <w:rsid w:val="00B1564E"/>
    <w:rsid w:val="00B25378"/>
    <w:rsid w:val="00B33F9F"/>
    <w:rsid w:val="00B50071"/>
    <w:rsid w:val="00B5710B"/>
    <w:rsid w:val="00B6125E"/>
    <w:rsid w:val="00B72F20"/>
    <w:rsid w:val="00B742A6"/>
    <w:rsid w:val="00B743C7"/>
    <w:rsid w:val="00B757D8"/>
    <w:rsid w:val="00B83CE6"/>
    <w:rsid w:val="00B84607"/>
    <w:rsid w:val="00B84F65"/>
    <w:rsid w:val="00B91EE8"/>
    <w:rsid w:val="00B9741F"/>
    <w:rsid w:val="00BC02C1"/>
    <w:rsid w:val="00BD3DED"/>
    <w:rsid w:val="00BD601C"/>
    <w:rsid w:val="00BD68C6"/>
    <w:rsid w:val="00BE5491"/>
    <w:rsid w:val="00BE6818"/>
    <w:rsid w:val="00BF0DA0"/>
    <w:rsid w:val="00BF6F0D"/>
    <w:rsid w:val="00C1443E"/>
    <w:rsid w:val="00C2463E"/>
    <w:rsid w:val="00C27315"/>
    <w:rsid w:val="00C361AE"/>
    <w:rsid w:val="00C503C5"/>
    <w:rsid w:val="00C50D20"/>
    <w:rsid w:val="00C6554A"/>
    <w:rsid w:val="00C72FE7"/>
    <w:rsid w:val="00C76E30"/>
    <w:rsid w:val="00C77316"/>
    <w:rsid w:val="00C80B30"/>
    <w:rsid w:val="00C85B20"/>
    <w:rsid w:val="00CB084B"/>
    <w:rsid w:val="00CB1BB0"/>
    <w:rsid w:val="00CC2A36"/>
    <w:rsid w:val="00CE049F"/>
    <w:rsid w:val="00CE7246"/>
    <w:rsid w:val="00D15FBD"/>
    <w:rsid w:val="00D33D7D"/>
    <w:rsid w:val="00D5222D"/>
    <w:rsid w:val="00D92E02"/>
    <w:rsid w:val="00D93EF1"/>
    <w:rsid w:val="00D97456"/>
    <w:rsid w:val="00DB098C"/>
    <w:rsid w:val="00DB4D98"/>
    <w:rsid w:val="00DC07BA"/>
    <w:rsid w:val="00DC1B6B"/>
    <w:rsid w:val="00DC635D"/>
    <w:rsid w:val="00DC67E4"/>
    <w:rsid w:val="00DD28AD"/>
    <w:rsid w:val="00DF055D"/>
    <w:rsid w:val="00DF7E70"/>
    <w:rsid w:val="00E10B0E"/>
    <w:rsid w:val="00E210A2"/>
    <w:rsid w:val="00E212AD"/>
    <w:rsid w:val="00E3513B"/>
    <w:rsid w:val="00E41122"/>
    <w:rsid w:val="00E51A4B"/>
    <w:rsid w:val="00E6160A"/>
    <w:rsid w:val="00E752F5"/>
    <w:rsid w:val="00E77CD4"/>
    <w:rsid w:val="00E8680B"/>
    <w:rsid w:val="00E92CC1"/>
    <w:rsid w:val="00EA0BEB"/>
    <w:rsid w:val="00EA5426"/>
    <w:rsid w:val="00EB2F5E"/>
    <w:rsid w:val="00EB3663"/>
    <w:rsid w:val="00ED3A02"/>
    <w:rsid w:val="00ED7C44"/>
    <w:rsid w:val="00EE6DE4"/>
    <w:rsid w:val="00EF4454"/>
    <w:rsid w:val="00EF5626"/>
    <w:rsid w:val="00EF713C"/>
    <w:rsid w:val="00F06C25"/>
    <w:rsid w:val="00F07C25"/>
    <w:rsid w:val="00F15B58"/>
    <w:rsid w:val="00F15E54"/>
    <w:rsid w:val="00F26D63"/>
    <w:rsid w:val="00F4321D"/>
    <w:rsid w:val="00F91146"/>
    <w:rsid w:val="00F924C6"/>
    <w:rsid w:val="00FA10CE"/>
    <w:rsid w:val="00FD3FE8"/>
    <w:rsid w:val="00FD460C"/>
    <w:rsid w:val="00FE0A12"/>
    <w:rsid w:val="00FF29C0"/>
    <w:rsid w:val="00FF381E"/>
    <w:rsid w:val="00FF52B2"/>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E732"/>
  <w15:chartTrackingRefBased/>
  <w15:docId w15:val="{72AA3DC6-70D2-41D8-BD15-C2CC7D8B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B72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mb\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1982A144999894A8810F2E331C09B1B" ma:contentTypeVersion="2" ma:contentTypeDescription="Ein neues Dokument erstellen." ma:contentTypeScope="" ma:versionID="380918bf3a6143feb05dd9313e67cc34">
  <xsd:schema xmlns:xsd="http://www.w3.org/2001/XMLSchema" xmlns:xs="http://www.w3.org/2001/XMLSchema" xmlns:p="http://schemas.microsoft.com/office/2006/metadata/properties" xmlns:ns3="2efc8467-f2cc-4fe6-b173-42ff2b7d1fbd" targetNamespace="http://schemas.microsoft.com/office/2006/metadata/properties" ma:root="true" ma:fieldsID="c0752d3b0aacd9fadf9579465da9562d" ns3:_="">
    <xsd:import namespace="2efc8467-f2cc-4fe6-b173-42ff2b7d1fb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c8467-f2cc-4fe6-b173-42ff2b7d1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9B075-3F78-45CF-BE1E-34BC0CB79027}">
  <ds:schemaRefs>
    <ds:schemaRef ds:uri="http://schemas.openxmlformats.org/officeDocument/2006/bibliography"/>
  </ds:schemaRefs>
</ds:datastoreItem>
</file>

<file path=customXml/itemProps2.xml><?xml version="1.0" encoding="utf-8"?>
<ds:datastoreItem xmlns:ds="http://schemas.openxmlformats.org/officeDocument/2006/customXml" ds:itemID="{E512EADD-1B8C-431E-AFFC-021D09DAB3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43295D-5AC5-43C9-838B-21183981B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c8467-f2cc-4fe6-b173-42ff2b7d1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837A53-ADE0-4BAA-9493-A266462F5D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1703</TotalTime>
  <Pages>17</Pages>
  <Words>1265</Words>
  <Characters>6958</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 .</dc:creator>
  <cp:keywords/>
  <dc:description/>
  <cp:lastModifiedBy>HOUMADI COMBO</cp:lastModifiedBy>
  <cp:revision>284</cp:revision>
  <cp:lastPrinted>2023-05-07T12:00:00Z</cp:lastPrinted>
  <dcterms:created xsi:type="dcterms:W3CDTF">2023-04-28T04:15:00Z</dcterms:created>
  <dcterms:modified xsi:type="dcterms:W3CDTF">2023-05-07T12:36:00Z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0x010100A1982A144999894A8810F2E331C09B1B</vt:lpwstr>
  </property>
</Properties>
</file>